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495959757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0000" w:themeColor="text1"/>
          <w:spacing w:val="-20"/>
          <w:kern w:val="28"/>
          <w:sz w:val="72"/>
          <w:szCs w:val="72"/>
        </w:rPr>
        <w:id w:val="1669213428"/>
        <w:docPartObj>
          <w:docPartGallery w:val="Cover Pages"/>
          <w:docPartUnique/>
        </w:docPartObj>
      </w:sdtPr>
      <w:sdtEndPr>
        <w:rPr>
          <w:sz w:val="48"/>
        </w:rPr>
      </w:sdtEndPr>
      <w:sdtContent>
        <w:p w:rsidR="00393656" w:rsidRDefault="00393656" w:rsidP="00C21E5A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CA298CE" wp14:editId="14CCE9B6">
                    <wp:extent cx="3086100" cy="809625"/>
                    <wp:effectExtent l="0" t="0" r="0" b="9525"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86100" cy="809625"/>
                              <a:chOff x="0" y="0"/>
                              <a:chExt cx="3086100" cy="809625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m 22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6140"/>
                              <a:stretch/>
                            </pic:blipFill>
                            <pic:spPr bwMode="auto">
                              <a:xfrm>
                                <a:off x="962025" y="95250"/>
                                <a:ext cx="2124075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Imagem 1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174" r="41256" b="4269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9960" cy="809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65245FFF" id="Grupo 3" o:spid="_x0000_s1026" style="width:243pt;height:63.75pt;mso-position-horizontal-relative:char;mso-position-vertical-relative:line" coordsize="30861,8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m 22" o:spid="_x0000_s1027" type="#_x0000_t75" alt="https://lh6.googleusercontent.com/eEc7nP9S0pacY_WzwbR3qnddNOhY5UBu6Xfpzf3mbOOlHfo91hpoAwkd0HhylDL_VLzJMBU3GuOGd_bFX2J5iehzGmw4Aoin_wQlY8Bknshgi_DLZoBxIFKa59Hz7iVTnBwV5n-Vf0Zpi_VN" style="position:absolute;left:9620;top:952;width:21241;height: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">
                      <v:imagedata r:id="rId10" o:title="eEc7nP9S0pacY_WzwbR3qnddNOhY5UBu6Xfpzf3mbOOlHfo91hpoAwkd0HhylDL_VLzJMBU3GuOGd_bFX2J5iehzGmw4Aoin_wQlY8Bknshgi_DLZoBxIFKa59Hz7iVTnBwV5n-Vf0Zpi_VN" croptop="36792f"/>
                    </v:shape>
                    <v:shape id="Imagem 1" o:spid="_x0000_s1028" type="#_x0000_t75" alt="https://lh6.googleusercontent.com/eEc7nP9S0pacY_WzwbR3qnddNOhY5UBu6Xfpzf3mbOOlHfo91hpoAwkd0HhylDL_VLzJMBU3GuOGd_bFX2J5iehzGmw4Aoin_wQlY8Bknshgi_DLZoBxIFKa59Hz7iVTnBwV5n-Vf0Zpi_VN" style="position:absolute;width:9499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">
                      <v:imagedata r:id="rId10" o:title="eEc7nP9S0pacY_WzwbR3qnddNOhY5UBu6Xfpzf3mbOOlHfo91hpoAwkd0HhylDL_VLzJMBU3GuOGd_bFX2J5iehzGmw4Aoin_wQlY8Bknshgi_DLZoBxIFKa59Hz7iVTnBwV5n-Vf0Zpi_VN" cropbottom="27977f" cropleft="4702f" cropright="27038f"/>
                    </v:shape>
                    <w10:anchorlock/>
                  </v:group>
                </w:pict>
              </mc:Fallback>
            </mc:AlternateContent>
          </w:r>
        </w:p>
        <w:p w:rsidR="00A25AB9" w:rsidRPr="008B69B6" w:rsidRDefault="008B69B6" w:rsidP="00C21E5A">
          <w:pPr>
            <w:jc w:val="center"/>
            <w:rPr>
              <w:rStyle w:val="BookTitle"/>
              <w:color w:val="auto"/>
            </w:rPr>
          </w:pPr>
          <w:r w:rsidRPr="008B69B6">
            <w:rPr>
              <w:rStyle w:val="BookTitle"/>
              <w:color w:val="auto"/>
            </w:rPr>
            <w:t>Licenciatura</w:t>
          </w:r>
          <w:r w:rsidR="00C21E5A" w:rsidRPr="008B69B6">
            <w:rPr>
              <w:rStyle w:val="BookTitle"/>
              <w:color w:val="auto"/>
            </w:rPr>
            <w:t xml:space="preserve"> </w:t>
          </w:r>
          <w:r w:rsidRPr="008B69B6">
            <w:rPr>
              <w:rStyle w:val="BookTitle"/>
              <w:color w:val="auto"/>
            </w:rPr>
            <w:t>EM</w:t>
          </w:r>
          <w:r w:rsidR="00C21E5A" w:rsidRPr="008B69B6">
            <w:rPr>
              <w:rStyle w:val="BookTitle"/>
              <w:color w:val="auto"/>
            </w:rPr>
            <w:t xml:space="preserve"> Engenharia Informática</w:t>
          </w:r>
        </w:p>
        <w:p w:rsidR="002C028F" w:rsidRDefault="002C028F" w:rsidP="00C21E5A">
          <w:pPr>
            <w:jc w:val="center"/>
            <w:rPr>
              <w:rStyle w:val="BookTitle"/>
            </w:rPr>
          </w:pPr>
        </w:p>
        <w:p w:rsidR="002C028F" w:rsidRDefault="002C028F" w:rsidP="00C21E5A">
          <w:pPr>
            <w:jc w:val="center"/>
            <w:rPr>
              <w:rStyle w:val="BookTitle"/>
            </w:rPr>
          </w:pPr>
        </w:p>
        <w:p w:rsidR="002C028F" w:rsidRDefault="002C028F" w:rsidP="00C21E5A">
          <w:pPr>
            <w:jc w:val="center"/>
            <w:rPr>
              <w:rStyle w:val="BookTitle"/>
            </w:rPr>
          </w:pPr>
        </w:p>
        <w:p w:rsidR="00A25AB9" w:rsidRDefault="00A25AB9" w:rsidP="00DA6E0E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771531BC" wp14:editId="0322002C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2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55F9EBD8" id="Rectângulo 8" o:spid="_x0000_s1026" style="position:absolute;margin-left:0;margin-top:0;width:10.1pt;height:495.9pt;z-index:25168896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kNnAIAADQ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4A6D49A9" wp14:editId="5DAFC2A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6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64B024BB" id="Rectângulo 9" o:spid="_x0000_s1026" style="position:absolute;margin-left:0;margin-top:0;width:10.1pt;height:222.3pt;z-index:251695104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khyrhZwCAAA0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ACB1426" wp14:editId="1BD0D857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49110" cy="9121140"/>
                    <wp:effectExtent l="0" t="0" r="0" b="0"/>
                    <wp:wrapNone/>
                    <wp:docPr id="19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9110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4F63604" id="Rectângulo 4" o:spid="_x0000_s1026" style="position:absolute;margin-left:0;margin-top:0;width:539.3pt;height:718.2pt;z-index:2516848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" filled="f" strokecolor="black [3213]">
                    <w10:wrap anchorx="margin" anchory="margin"/>
                  </v:rect>
                </w:pict>
              </mc:Fallback>
            </mc:AlternateContent>
          </w:r>
        </w:p>
        <w:p w:rsidR="00FB32C2" w:rsidRDefault="008B69B6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55314D" wp14:editId="065126D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2968625</wp:posOffset>
                    </wp:positionV>
                    <wp:extent cx="6272530" cy="1663700"/>
                    <wp:effectExtent l="0" t="0" r="0" b="0"/>
                    <wp:wrapNone/>
                    <wp:docPr id="4" name="Caixa de Text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6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28F" w:rsidRPr="00A25AB9" w:rsidRDefault="004F5CD4" w:rsidP="008B69B6">
                                <w:pPr>
                                  <w:pStyle w:val="Title"/>
                                  <w:jc w:val="center"/>
                                  <w:rPr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szCs w:val="144"/>
                                    </w:rPr>
                                    <w:alias w:val="Título"/>
                                    <w:id w:val="-124564249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028F">
                                      <w:rPr>
                                        <w:szCs w:val="144"/>
                                      </w:rPr>
                                      <w:t>Circuito</w:t>
                                    </w:r>
                                    <w:r w:rsidR="002C028F" w:rsidRPr="00661DFB">
                                      <w:rPr>
                                        <w:szCs w:val="144"/>
                                      </w:rPr>
                                      <w:t xml:space="preserve"> cfxs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55314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26" type="#_x0000_t202" style="position:absolute;margin-left:0;margin-top:233.75pt;width:493.9pt;height:131pt;z-index:251660288;visibility:visible;mso-wrap-style:square;mso-width-percent:98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8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JavAIAAMA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" filled="f" stroked="f">
                    <v:textbox>
                      <w:txbxContent>
                        <w:p w:rsidR="002C028F" w:rsidRPr="00A25AB9" w:rsidRDefault="00787870" w:rsidP="008B69B6">
                          <w:pPr>
                            <w:pStyle w:val="Title"/>
                            <w:jc w:val="center"/>
                            <w:rPr>
                              <w:szCs w:val="144"/>
                            </w:rPr>
                          </w:pPr>
                          <w:sdt>
                            <w:sdtPr>
                              <w:rPr>
                                <w:szCs w:val="144"/>
                              </w:rPr>
                              <w:alias w:val="Título"/>
                              <w:id w:val="-124564249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028F">
                                <w:rPr>
                                  <w:szCs w:val="144"/>
                                </w:rPr>
                                <w:t>Circuito</w:t>
                              </w:r>
                              <w:r w:rsidR="002C028F" w:rsidRPr="00661DFB">
                                <w:rPr>
                                  <w:szCs w:val="144"/>
                                </w:rPr>
                                <w:t xml:space="preserve"> cfxs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E53B15C" wp14:editId="1BC8141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4658995</wp:posOffset>
                    </wp:positionV>
                    <wp:extent cx="6272530" cy="566420"/>
                    <wp:effectExtent l="0" t="0" r="0" b="5080"/>
                    <wp:wrapNone/>
                    <wp:docPr id="18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28F" w:rsidRDefault="004F5CD4" w:rsidP="008B69B6">
                                <w:pPr>
                                  <w:pStyle w:val="Subtitle"/>
                                  <w:jc w:val="center"/>
                                </w:pPr>
                                <w:sdt>
                                  <w:sdtPr>
                                    <w:alias w:val="Subtítulo"/>
                                    <w:id w:val="-183082466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028F">
                                      <w:t xml:space="preserve">Lógica computacional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53B15C" id="Caixa de Texto 11" o:spid="_x0000_s1027" type="#_x0000_t202" style="position:absolute;margin-left:0;margin-top:366.85pt;width:493.9pt;height:44.6pt;z-index:251676672;visibility:visible;mso-wrap-style:square;mso-width-percent:98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6EvwIAAMg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" filled="f" stroked="f">
                    <v:textbox>
                      <w:txbxContent>
                        <w:p w:rsidR="002C028F" w:rsidRDefault="00787870" w:rsidP="008B69B6">
                          <w:pPr>
                            <w:pStyle w:val="Subtitle"/>
                            <w:jc w:val="center"/>
                          </w:pPr>
                          <w:sdt>
                            <w:sdtPr>
                              <w:alias w:val="Subtítulo"/>
                              <w:id w:val="-183082466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C028F">
                                <w:t xml:space="preserve">Lógica computacional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4ECBF7D" wp14:editId="197B07B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8679180</wp:posOffset>
                    </wp:positionV>
                    <wp:extent cx="2453640" cy="312420"/>
                    <wp:effectExtent l="0" t="0" r="0" b="0"/>
                    <wp:wrapNone/>
                    <wp:docPr id="7" name="Caixa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5364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69B6" w:rsidRPr="008B69B6" w:rsidRDefault="008B69B6" w:rsidP="008B69B6">
                                <w:pPr>
                                  <w:rPr>
                                    <w:rFonts w:eastAsiaTheme="majorEastAsia" w:cstheme="minorHAns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4"/>
                                    <w:szCs w:val="24"/>
                                  </w:rPr>
                                  <w:t>Daniel Barreiro, Henoch Vitureira</w:t>
                                </w:r>
                              </w:p>
                              <w:p w:rsidR="008B69B6" w:rsidRPr="008B69B6" w:rsidRDefault="008B69B6" w:rsidP="00A25AB9">
                                <w:pPr>
                                  <w:rPr>
                                    <w:rFonts w:eastAsiaTheme="majorEastAsia" w:cstheme="minorHAnsi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C028F" w:rsidRPr="00A25AB9" w:rsidRDefault="002C028F" w:rsidP="00A25AB9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A25AB9"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ECBF7D" id="Caixa de Texto 10" o:spid="_x0000_s1028" type="#_x0000_t202" style="position:absolute;margin-left:0;margin-top:683.4pt;width:193.2pt;height:24.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" filled="f" stroked="f">
                    <v:textbox>
                      <w:txbxContent>
                        <w:p w:rsidR="008B69B6" w:rsidRPr="008B69B6" w:rsidRDefault="008B69B6" w:rsidP="008B69B6">
                          <w:pPr>
                            <w:rPr>
                              <w:rFonts w:eastAsiaTheme="majorEastAsia" w:cstheme="min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4"/>
                              <w:szCs w:val="24"/>
                            </w:rPr>
                            <w:t>Daniel Barreiro, Henoch Vitureira</w:t>
                          </w:r>
                        </w:p>
                        <w:p w:rsidR="008B69B6" w:rsidRPr="008B69B6" w:rsidRDefault="008B69B6" w:rsidP="00A25AB9">
                          <w:pPr>
                            <w:rPr>
                              <w:rFonts w:eastAsiaTheme="majorEastAsia" w:cstheme="minorHAnsi"/>
                              <w:sz w:val="24"/>
                              <w:szCs w:val="24"/>
                            </w:rPr>
                          </w:pPr>
                        </w:p>
                        <w:p w:rsidR="002C028F" w:rsidRPr="00A25AB9" w:rsidRDefault="002C028F" w:rsidP="00A25AB9">
                          <w:pPr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 w:rsidRPr="00A25AB9"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1A0ADA27" wp14:editId="2D5FCFA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8620760</wp:posOffset>
                    </wp:positionV>
                    <wp:extent cx="1447800" cy="266700"/>
                    <wp:effectExtent l="0" t="0" r="0" b="0"/>
                    <wp:wrapNone/>
                    <wp:docPr id="24" name="Caixa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780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69B6" w:rsidRDefault="008B69B6" w:rsidP="008B69B6">
                                <w:pPr>
                                  <w:jc w:val="center"/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Setúbal 2017</w:t>
                                </w:r>
                              </w:p>
                              <w:p w:rsidR="008B69B6" w:rsidRDefault="008B69B6" w:rsidP="008B69B6">
                                <w:pP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B69B6" w:rsidRPr="00A25AB9" w:rsidRDefault="008B69B6" w:rsidP="008B69B6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A25AB9"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0ADA27" id="_x0000_s1029" type="#_x0000_t202" style="position:absolute;margin-left:0;margin-top:678.8pt;width:114pt;height:21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" filled="f" stroked="f">
                    <v:textbox>
                      <w:txbxContent>
                        <w:p w:rsidR="008B69B6" w:rsidRDefault="008B69B6" w:rsidP="008B69B6">
                          <w:pPr>
                            <w:jc w:val="center"/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 xml:space="preserve">Setúbal </w:t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2017</w:t>
                          </w:r>
                        </w:p>
                        <w:p w:rsidR="008B69B6" w:rsidRDefault="008B69B6" w:rsidP="008B69B6">
                          <w:pP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</w:p>
                        <w:p w:rsidR="008B69B6" w:rsidRPr="00A25AB9" w:rsidRDefault="008B69B6" w:rsidP="008B69B6">
                          <w:pPr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 w:rsidRPr="00A25AB9"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25AB9"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FB32C2" w:rsidRDefault="00FB32C2" w:rsidP="00FB32C2">
          <w:pPr>
            <w:pStyle w:val="Title"/>
            <w:jc w:val="center"/>
            <w:rPr>
              <w:sz w:val="48"/>
            </w:rPr>
          </w:pPr>
          <w:r w:rsidRPr="00FB32C2">
            <w:rPr>
              <w:sz w:val="48"/>
            </w:rPr>
            <w:lastRenderedPageBreak/>
            <w:t>Índice</w:t>
          </w:r>
        </w:p>
        <w:sdt>
          <w:sdtPr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  <w:id w:val="45194420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:rsidR="00FB32C2" w:rsidRPr="00987DD1" w:rsidRDefault="00FB32C2">
              <w:pPr>
                <w:pStyle w:val="TOCHeading"/>
                <w:rPr>
                  <w:color w:val="D1282E" w:themeColor="text2"/>
                </w:rPr>
              </w:pPr>
              <w:r w:rsidRPr="00987DD1">
                <w:rPr>
                  <w:color w:val="D1282E" w:themeColor="text2"/>
                </w:rPr>
                <w:t>Conteúdo</w:t>
              </w:r>
            </w:p>
            <w:p w:rsidR="006371A6" w:rsidRDefault="00AD0ACB">
              <w:pPr>
                <w:pStyle w:val="TOC1"/>
                <w:tabs>
                  <w:tab w:val="right" w:leader="dot" w:pos="9797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9063081" w:history="1">
                <w:r w:rsidR="006371A6" w:rsidRPr="00ED2F5D">
                  <w:rPr>
                    <w:rStyle w:val="Hyperlink"/>
                    <w:noProof/>
                  </w:rPr>
                  <w:t>Introdução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_Toc499063081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2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4F5CD4">
              <w:pPr>
                <w:pStyle w:val="TOC1"/>
                <w:tabs>
                  <w:tab w:val="right" w:leader="dot" w:pos="9797"/>
                </w:tabs>
                <w:rPr>
                  <w:noProof/>
                </w:rPr>
              </w:pPr>
              <w:hyperlink w:anchor="_Toc499063082" w:history="1">
                <w:r w:rsidR="006371A6" w:rsidRPr="00ED2F5D">
                  <w:rPr>
                    <w:rStyle w:val="Hyperlink"/>
                    <w:noProof/>
                  </w:rPr>
                  <w:t>Soma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_Toc499063082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3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4F5CD4">
              <w:pPr>
                <w:pStyle w:val="TOC2"/>
                <w:tabs>
                  <w:tab w:val="right" w:leader="dot" w:pos="9797"/>
                </w:tabs>
                <w:rPr>
                  <w:noProof/>
                </w:rPr>
              </w:pPr>
              <w:hyperlink w:anchor="_Toc499063083" w:history="1">
                <w:r w:rsidR="006371A6" w:rsidRPr="00ED2F5D">
                  <w:rPr>
                    <w:rStyle w:val="Hyperlink"/>
                    <w:noProof/>
                  </w:rPr>
                  <w:t>Half Adder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_Toc499063083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3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4F5CD4">
              <w:pPr>
                <w:pStyle w:val="TOC2"/>
                <w:tabs>
                  <w:tab w:val="right" w:leader="dot" w:pos="9797"/>
                </w:tabs>
                <w:rPr>
                  <w:noProof/>
                </w:rPr>
              </w:pPr>
              <w:hyperlink w:anchor="_Toc499063084" w:history="1">
                <w:r w:rsidR="006371A6" w:rsidRPr="00ED2F5D">
                  <w:rPr>
                    <w:rStyle w:val="Hyperlink"/>
                    <w:noProof/>
                  </w:rPr>
                  <w:t>Full Adder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_Toc499063084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3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4F5CD4">
              <w:pPr>
                <w:pStyle w:val="TOC1"/>
                <w:tabs>
                  <w:tab w:val="right" w:leader="dot" w:pos="9797"/>
                </w:tabs>
                <w:rPr>
                  <w:noProof/>
                </w:rPr>
              </w:pPr>
              <w:hyperlink w:anchor="_Toc499063085" w:history="1">
                <w:r w:rsidR="006371A6" w:rsidRPr="00ED2F5D">
                  <w:rPr>
                    <w:rStyle w:val="Hyperlink"/>
                    <w:noProof/>
                  </w:rPr>
                  <w:t>Subtração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_Toc499063085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4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4F5CD4">
              <w:pPr>
                <w:pStyle w:val="TOC1"/>
                <w:tabs>
                  <w:tab w:val="right" w:leader="dot" w:pos="9797"/>
                </w:tabs>
                <w:rPr>
                  <w:noProof/>
                </w:rPr>
              </w:pPr>
              <w:hyperlink w:anchor="_Toc499063086" w:history="1">
                <w:r w:rsidR="006371A6" w:rsidRPr="00ED2F5D">
                  <w:rPr>
                    <w:rStyle w:val="Hyperlink"/>
                    <w:noProof/>
                  </w:rPr>
                  <w:t>Simétrico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_Toc499063086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5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4F5CD4">
              <w:pPr>
                <w:pStyle w:val="TOC1"/>
                <w:tabs>
                  <w:tab w:val="right" w:leader="dot" w:pos="9797"/>
                </w:tabs>
                <w:rPr>
                  <w:noProof/>
                </w:rPr>
              </w:pPr>
              <w:hyperlink w:anchor="_Toc499063087" w:history="1">
                <w:r w:rsidR="006371A6" w:rsidRPr="00ED2F5D">
                  <w:rPr>
                    <w:rStyle w:val="Hyperlink"/>
                    <w:noProof/>
                  </w:rPr>
                  <w:t>Função NX/NY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_Toc499063087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6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4F5CD4">
              <w:pPr>
                <w:pStyle w:val="TOC1"/>
                <w:tabs>
                  <w:tab w:val="right" w:leader="dot" w:pos="9797"/>
                </w:tabs>
                <w:rPr>
                  <w:noProof/>
                </w:rPr>
              </w:pPr>
              <w:hyperlink w:anchor="_Toc499063088" w:history="1">
                <w:r w:rsidR="006371A6" w:rsidRPr="00ED2F5D">
                  <w:rPr>
                    <w:rStyle w:val="Hyperlink"/>
                    <w:noProof/>
                  </w:rPr>
                  <w:t>Função PX/PY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_Toc499063088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6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4F5CD4">
              <w:pPr>
                <w:pStyle w:val="TOC1"/>
                <w:tabs>
                  <w:tab w:val="right" w:leader="dot" w:pos="9797"/>
                </w:tabs>
                <w:rPr>
                  <w:noProof/>
                </w:rPr>
              </w:pPr>
              <w:hyperlink w:anchor="_Toc499063089" w:history="1">
                <w:r w:rsidR="006371A6" w:rsidRPr="00ED2F5D">
                  <w:rPr>
                    <w:rStyle w:val="Hyperlink"/>
                    <w:noProof/>
                  </w:rPr>
                  <w:t>Função ZX/ZY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_Toc499063089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7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4F5CD4">
              <w:pPr>
                <w:pStyle w:val="TOC1"/>
                <w:tabs>
                  <w:tab w:val="right" w:leader="dot" w:pos="9797"/>
                </w:tabs>
                <w:rPr>
                  <w:noProof/>
                </w:rPr>
              </w:pPr>
              <w:hyperlink w:anchor="_Toc499063090" w:history="1">
                <w:r w:rsidR="006371A6" w:rsidRPr="00ED2F5D">
                  <w:rPr>
                    <w:rStyle w:val="Hyperlink"/>
                    <w:noProof/>
                  </w:rPr>
                  <w:t>Função EQ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_Toc499063090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7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6371A6" w:rsidRDefault="004F5CD4">
              <w:pPr>
                <w:pStyle w:val="TOC1"/>
                <w:tabs>
                  <w:tab w:val="right" w:leader="dot" w:pos="9797"/>
                </w:tabs>
                <w:rPr>
                  <w:noProof/>
                </w:rPr>
              </w:pPr>
              <w:hyperlink w:anchor="_Toc499063091" w:history="1">
                <w:r w:rsidR="006371A6" w:rsidRPr="00ED2F5D">
                  <w:rPr>
                    <w:rStyle w:val="Hyperlink"/>
                    <w:noProof/>
                  </w:rPr>
                  <w:t>Função SI</w:t>
                </w:r>
                <w:r w:rsidR="006371A6">
                  <w:rPr>
                    <w:noProof/>
                    <w:webHidden/>
                  </w:rPr>
                  <w:tab/>
                </w:r>
                <w:r w:rsidR="006371A6">
                  <w:rPr>
                    <w:noProof/>
                    <w:webHidden/>
                  </w:rPr>
                  <w:fldChar w:fldCharType="begin"/>
                </w:r>
                <w:r w:rsidR="006371A6">
                  <w:rPr>
                    <w:noProof/>
                    <w:webHidden/>
                  </w:rPr>
                  <w:instrText xml:space="preserve"> PAGEREF _Toc499063091 \h </w:instrText>
                </w:r>
                <w:r w:rsidR="006371A6">
                  <w:rPr>
                    <w:noProof/>
                    <w:webHidden/>
                  </w:rPr>
                </w:r>
                <w:r w:rsidR="006371A6">
                  <w:rPr>
                    <w:noProof/>
                    <w:webHidden/>
                  </w:rPr>
                  <w:fldChar w:fldCharType="separate"/>
                </w:r>
                <w:r w:rsidR="006371A6">
                  <w:rPr>
                    <w:noProof/>
                    <w:webHidden/>
                  </w:rPr>
                  <w:t>8</w:t>
                </w:r>
                <w:r w:rsidR="006371A6">
                  <w:rPr>
                    <w:noProof/>
                    <w:webHidden/>
                  </w:rPr>
                  <w:fldChar w:fldCharType="end"/>
                </w:r>
              </w:hyperlink>
            </w:p>
            <w:p w:rsidR="00FB32C2" w:rsidRDefault="00AD0A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FB32C2" w:rsidRPr="00FB32C2" w:rsidRDefault="00FB32C2" w:rsidP="00FB32C2"/>
        <w:p w:rsidR="00FB32C2" w:rsidRDefault="00FB32C2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522168" w:rsidRDefault="00FB32C2" w:rsidP="002C3961">
          <w:pPr>
            <w:pStyle w:val="Title"/>
            <w:jc w:val="both"/>
            <w:outlineLvl w:val="0"/>
            <w:rPr>
              <w:sz w:val="48"/>
            </w:rPr>
          </w:pPr>
          <w:bookmarkStart w:id="1" w:name="_Toc499063081"/>
          <w:bookmarkStart w:id="2" w:name="Introdução"/>
          <w:r w:rsidRPr="00522168">
            <w:rPr>
              <w:sz w:val="48"/>
            </w:rPr>
            <w:lastRenderedPageBreak/>
            <w:t>Introdução</w:t>
          </w:r>
          <w:bookmarkEnd w:id="1"/>
        </w:p>
        <w:bookmarkEnd w:id="2"/>
        <w:p w:rsidR="00393656" w:rsidRDefault="00393656" w:rsidP="00402C0C">
          <w:pPr>
            <w:jc w:val="both"/>
          </w:pPr>
        </w:p>
        <w:p w:rsidR="002C3961" w:rsidRDefault="00402C0C" w:rsidP="00402C0C">
          <w:pPr>
            <w:jc w:val="both"/>
          </w:pPr>
          <w:r>
            <w:t xml:space="preserve">Este relatório foi elaborado no âmbito da </w:t>
          </w:r>
          <w:r w:rsidR="002C3961">
            <w:t>unidade curricular</w:t>
          </w:r>
          <w:r>
            <w:t xml:space="preserve"> de Lógica Computacional com o objetivo</w:t>
          </w:r>
          <w:r w:rsidR="002C3961">
            <w:t xml:space="preserve"> de expor o projeto realizado. Projeto</w:t>
          </w:r>
          <w:r w:rsidR="00061E32">
            <w:t xml:space="preserve"> este</w:t>
          </w:r>
          <w:r w:rsidR="002C3961">
            <w:t xml:space="preserve"> onde tivémos</w:t>
          </w:r>
          <w:r>
            <w:t xml:space="preserve"> de aplicar os conheciment</w:t>
          </w:r>
          <w:r w:rsidR="00061E32">
            <w:t>os adquiridos nas aulas teórico-</w:t>
          </w:r>
          <w:r>
            <w:t>práticas e laborat</w:t>
          </w:r>
          <w:r w:rsidR="00061E32">
            <w:t>oriais da unidade</w:t>
          </w:r>
          <w:r w:rsidR="002C3961">
            <w:t>, servindo de um dos elementos de avaliação</w:t>
          </w:r>
          <w:r>
            <w:t xml:space="preserve">. </w:t>
          </w:r>
        </w:p>
        <w:p w:rsidR="002C3961" w:rsidRDefault="002C3961" w:rsidP="00402C0C">
          <w:pPr>
            <w:jc w:val="both"/>
          </w:pPr>
          <w:r>
            <w:t>O tema deste trabalho não foi de nossa escolha, mas sim decidido pelo professor.</w:t>
          </w:r>
          <w:r w:rsidR="000D2A3C">
            <w:t xml:space="preserve"> Que passa por ser o desenvolvimento de um chip em HLD com várias entradas, funções e </w:t>
          </w:r>
          <w:r w:rsidR="000D2A3C" w:rsidRPr="000D2A3C">
            <w:rPr>
              <w:i/>
            </w:rPr>
            <w:t>outputs</w:t>
          </w:r>
          <w:r w:rsidR="000D2A3C">
            <w:t>.</w:t>
          </w:r>
          <w:r w:rsidR="00061E32">
            <w:t xml:space="preserve"> Assim foi-nos fornecido um</w:t>
          </w:r>
          <w:r>
            <w:t xml:space="preserve"> enunciado</w:t>
          </w:r>
          <w:r w:rsidR="00061E32">
            <w:t>, posteriormente descrito neste relatório.</w:t>
          </w:r>
        </w:p>
        <w:p w:rsidR="001651EA" w:rsidRPr="001651EA" w:rsidRDefault="001651EA" w:rsidP="001651EA">
          <w:pPr>
            <w:jc w:val="both"/>
          </w:pPr>
          <w:r w:rsidRPr="001651EA">
            <w:t xml:space="preserve">Os nossos objetivos para este trabalho passaram por conseguir desenvolver e adquirir novos conhecimentos da área da </w:t>
          </w:r>
          <w:r>
            <w:t>lógica computacional</w:t>
          </w:r>
          <w:r w:rsidRPr="001651EA">
            <w:t>,</w:t>
          </w:r>
          <w:r w:rsidR="000D2A3C">
            <w:t xml:space="preserve"> em específico na linguagem HDL,</w:t>
          </w:r>
          <w:r w:rsidRPr="001651EA">
            <w:t xml:space="preserve"> promover o nosso trabalho coletivo, capacidade de comunicação e perícia em realizar trabalhos académicos.</w:t>
          </w:r>
        </w:p>
        <w:p w:rsidR="001651EA" w:rsidRPr="001651EA" w:rsidRDefault="001651EA" w:rsidP="001651EA">
          <w:pPr>
            <w:jc w:val="both"/>
          </w:pPr>
          <w:r w:rsidRPr="001651EA">
            <w:t>Este trabalho começa com uma abordagem</w:t>
          </w:r>
          <w:r>
            <w:t xml:space="preserve"> sobre o enunciado que nos foi fornecido</w:t>
          </w:r>
          <w:r w:rsidRPr="001651EA">
            <w:t>. Nesta parte damos</w:t>
          </w:r>
          <w:r>
            <w:t xml:space="preserve"> a conhecer as características do projeto realizado</w:t>
          </w:r>
          <w:r w:rsidR="000D2A3C">
            <w:t xml:space="preserve"> (funções necessárias, </w:t>
          </w:r>
          <w:r w:rsidR="00E27B28">
            <w:t xml:space="preserve">sugestões de de </w:t>
          </w:r>
          <w:r w:rsidR="000D2A3C">
            <w:t>implementação, informações, e critéri</w:t>
          </w:r>
          <w:bookmarkStart w:id="3" w:name="_GoBack"/>
          <w:bookmarkEnd w:id="3"/>
          <w:r w:rsidR="000D2A3C">
            <w:t>os de avaliação)</w:t>
          </w:r>
          <w:r w:rsidRPr="001651EA">
            <w:t xml:space="preserve">. </w:t>
          </w:r>
          <w:r w:rsidR="000D2A3C">
            <w:t xml:space="preserve">Após isto, ao longo deste relatório, é descrito o desenvolvimento das funções necessárias para conclusão do projeto e a sua implementação no chip principal. </w:t>
          </w:r>
          <w:r w:rsidRPr="001651EA">
            <w:t xml:space="preserve">No final fazemos uma análise </w:t>
          </w:r>
          <w:r w:rsidR="000D2A3C">
            <w:t>do</w:t>
          </w:r>
          <w:r w:rsidR="00E27B28">
            <w:t xml:space="preserve"> nosso desempenho e</w:t>
          </w:r>
          <w:r w:rsidR="000D2A3C">
            <w:t xml:space="preserve"> investigação</w:t>
          </w:r>
          <w:r w:rsidR="00E27B28">
            <w:t xml:space="preserve">, </w:t>
          </w:r>
          <w:r w:rsidR="00A2432D">
            <w:t>onde estão as</w:t>
          </w:r>
          <w:r w:rsidR="00E27B28">
            <w:t xml:space="preserve"> nossas conclusões sobre a realização deste projeto.</w:t>
          </w:r>
        </w:p>
        <w:p w:rsidR="001651EA" w:rsidRDefault="001651EA" w:rsidP="00402C0C">
          <w:pPr>
            <w:jc w:val="both"/>
          </w:pPr>
        </w:p>
        <w:p w:rsidR="00A932AD" w:rsidRDefault="00A932AD" w:rsidP="00402C0C"/>
        <w:p w:rsidR="00A932AD" w:rsidRDefault="00A932AD">
          <w:r>
            <w:br w:type="page"/>
          </w:r>
        </w:p>
        <w:p w:rsidR="003F745B" w:rsidRDefault="00212961" w:rsidP="002C028F">
          <w:pPr>
            <w:pStyle w:val="Title"/>
            <w:outlineLvl w:val="0"/>
            <w:rPr>
              <w:sz w:val="48"/>
            </w:rPr>
          </w:pPr>
          <w:bookmarkStart w:id="4" w:name="_Toc499063082"/>
          <w:r>
            <w:rPr>
              <w:sz w:val="48"/>
            </w:rPr>
            <w:lastRenderedPageBreak/>
            <w:t>S</w:t>
          </w:r>
          <w:r w:rsidR="003F745B">
            <w:rPr>
              <w:sz w:val="48"/>
            </w:rPr>
            <w:t>oma</w:t>
          </w:r>
          <w:bookmarkEnd w:id="4"/>
        </w:p>
        <w:p w:rsidR="003F745B" w:rsidRDefault="003F745B" w:rsidP="003F745B">
          <w:r>
            <w:t xml:space="preserve">A implementação da soma foi feita através da utilização de um </w:t>
          </w:r>
          <w:r w:rsidRPr="003F745B">
            <w:rPr>
              <w:b/>
            </w:rPr>
            <w:t>Half</w:t>
          </w:r>
          <w:r>
            <w:rPr>
              <w:b/>
            </w:rPr>
            <w:t xml:space="preserve"> </w:t>
          </w:r>
          <w:r w:rsidRPr="003F745B">
            <w:rPr>
              <w:b/>
            </w:rPr>
            <w:t>Adder</w:t>
          </w:r>
          <w:r>
            <w:t xml:space="preserve"> e </w:t>
          </w:r>
          <w:r w:rsidRPr="003F745B">
            <w:rPr>
              <w:b/>
            </w:rPr>
            <w:t>Full</w:t>
          </w:r>
          <w:r>
            <w:rPr>
              <w:b/>
            </w:rPr>
            <w:t xml:space="preserve"> Adder</w:t>
          </w:r>
          <w:r>
            <w:t>.</w:t>
          </w:r>
        </w:p>
        <w:p w:rsidR="003F745B" w:rsidRDefault="003F745B" w:rsidP="002C028F">
          <w:pPr>
            <w:pStyle w:val="Subtitle"/>
            <w:outlineLvl w:val="1"/>
            <w:rPr>
              <w:sz w:val="28"/>
            </w:rPr>
          </w:pPr>
          <w:bookmarkStart w:id="5" w:name="_Toc499063083"/>
          <w:r w:rsidRPr="003F745B">
            <w:rPr>
              <w:sz w:val="28"/>
            </w:rPr>
            <w:t xml:space="preserve">Half </w:t>
          </w:r>
          <w:r w:rsidR="00386454">
            <w:rPr>
              <w:sz w:val="28"/>
            </w:rPr>
            <w:t>A</w:t>
          </w:r>
          <w:r w:rsidRPr="003F745B">
            <w:rPr>
              <w:sz w:val="28"/>
            </w:rPr>
            <w:t>dder</w:t>
          </w:r>
          <w:bookmarkEnd w:id="5"/>
        </w:p>
        <w:p w:rsidR="00E823A4" w:rsidRPr="00E823A4" w:rsidRDefault="00E823A4" w:rsidP="00E823A4">
          <w:r w:rsidRPr="00E823A4">
            <w:t>O circuito Half Adder tem este nome porque não leva em consideração os resultados de somas menos significativas</w:t>
          </w:r>
          <w:r>
            <w:t xml:space="preserve">, </w:t>
          </w:r>
          <w:r w:rsidR="00760678">
            <w:t>ou seja,</w:t>
          </w:r>
          <w:r>
            <w:t xml:space="preserve"> apena soma 2 bits e </w:t>
          </w:r>
          <w:r w:rsidR="00760678">
            <w:t xml:space="preserve">não tem o </w:t>
          </w:r>
          <w:r w:rsidR="006517B4">
            <w:t>transporte</w:t>
          </w:r>
          <w:r>
            <w:t xml:space="preserve">. </w:t>
          </w:r>
        </w:p>
        <w:tbl>
          <w:tblPr>
            <w:tblStyle w:val="PlainTable3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427"/>
            <w:gridCol w:w="2426"/>
            <w:gridCol w:w="2568"/>
            <w:gridCol w:w="2386"/>
          </w:tblGrid>
          <w:tr w:rsidR="00E823A4" w:rsidTr="00E823A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427" w:type="dxa"/>
              </w:tcPr>
              <w:p w:rsidR="00E823A4" w:rsidRPr="003F745B" w:rsidRDefault="00E823A4" w:rsidP="002C028F">
                <w:pPr>
                  <w:jc w:val="center"/>
                </w:pPr>
                <w:r w:rsidRPr="003F745B">
                  <w:t>x</w:t>
                </w:r>
              </w:p>
            </w:tc>
            <w:tc>
              <w:tcPr>
                <w:tcW w:w="2426" w:type="dxa"/>
              </w:tcPr>
              <w:p w:rsidR="00E823A4" w:rsidRPr="003F745B" w:rsidRDefault="00E823A4" w:rsidP="002C02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F745B">
                  <w:t>y</w:t>
                </w:r>
              </w:p>
            </w:tc>
            <w:tc>
              <w:tcPr>
                <w:tcW w:w="2568" w:type="dxa"/>
              </w:tcPr>
              <w:p w:rsidR="00E823A4" w:rsidRPr="003F745B" w:rsidRDefault="00760678" w:rsidP="002C02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sum</w:t>
                </w:r>
              </w:p>
            </w:tc>
            <w:tc>
              <w:tcPr>
                <w:tcW w:w="2386" w:type="dxa"/>
              </w:tcPr>
              <w:p w:rsidR="00E823A4" w:rsidRPr="003F745B" w:rsidRDefault="00E823A4" w:rsidP="002C02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Carry</w:t>
                </w:r>
              </w:p>
            </w:tc>
          </w:tr>
          <w:tr w:rsidR="00E823A4" w:rsidTr="00E823A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E823A4" w:rsidRPr="003F745B" w:rsidRDefault="00E823A4" w:rsidP="002C028F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0</w:t>
                </w:r>
              </w:p>
            </w:tc>
            <w:tc>
              <w:tcPr>
                <w:tcW w:w="2426" w:type="dxa"/>
              </w:tcPr>
              <w:p w:rsidR="00E823A4" w:rsidRDefault="00E823A4" w:rsidP="002C028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2568" w:type="dxa"/>
              </w:tcPr>
              <w:p w:rsidR="00E823A4" w:rsidRPr="00760678" w:rsidRDefault="00760678" w:rsidP="002C028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  <w:tc>
              <w:tcPr>
                <w:tcW w:w="2386" w:type="dxa"/>
              </w:tcPr>
              <w:p w:rsidR="00E823A4" w:rsidRPr="00760678" w:rsidRDefault="00760678" w:rsidP="002C028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</w:tr>
          <w:tr w:rsidR="00E823A4" w:rsidTr="00E823A4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E823A4" w:rsidRPr="003F745B" w:rsidRDefault="00E823A4" w:rsidP="002C028F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0</w:t>
                </w:r>
              </w:p>
            </w:tc>
            <w:tc>
              <w:tcPr>
                <w:tcW w:w="2426" w:type="dxa"/>
              </w:tcPr>
              <w:p w:rsidR="00E823A4" w:rsidRDefault="00E823A4" w:rsidP="002C028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2568" w:type="dxa"/>
              </w:tcPr>
              <w:p w:rsidR="00E823A4" w:rsidRPr="00760678" w:rsidRDefault="00760678" w:rsidP="002C028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1</w:t>
                </w:r>
              </w:p>
            </w:tc>
            <w:tc>
              <w:tcPr>
                <w:tcW w:w="2386" w:type="dxa"/>
              </w:tcPr>
              <w:p w:rsidR="00E823A4" w:rsidRPr="00760678" w:rsidRDefault="00760678" w:rsidP="002C028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</w:tr>
          <w:tr w:rsidR="00E823A4" w:rsidTr="00E823A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E823A4" w:rsidRPr="003F745B" w:rsidRDefault="00E823A4" w:rsidP="002C028F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1</w:t>
                </w:r>
              </w:p>
            </w:tc>
            <w:tc>
              <w:tcPr>
                <w:tcW w:w="2426" w:type="dxa"/>
              </w:tcPr>
              <w:p w:rsidR="00E823A4" w:rsidRDefault="00E823A4" w:rsidP="002C028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2568" w:type="dxa"/>
              </w:tcPr>
              <w:p w:rsidR="00E823A4" w:rsidRPr="00760678" w:rsidRDefault="00760678" w:rsidP="002C028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1</w:t>
                </w:r>
              </w:p>
            </w:tc>
            <w:tc>
              <w:tcPr>
                <w:tcW w:w="2386" w:type="dxa"/>
              </w:tcPr>
              <w:p w:rsidR="00E823A4" w:rsidRPr="00760678" w:rsidRDefault="00760678" w:rsidP="002C028F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</w:tr>
          <w:tr w:rsidR="00E823A4" w:rsidTr="00E823A4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E823A4" w:rsidRPr="003F745B" w:rsidRDefault="00E823A4" w:rsidP="002C028F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1</w:t>
                </w:r>
              </w:p>
            </w:tc>
            <w:tc>
              <w:tcPr>
                <w:tcW w:w="2426" w:type="dxa"/>
              </w:tcPr>
              <w:p w:rsidR="00E823A4" w:rsidRDefault="00E823A4" w:rsidP="002C028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2568" w:type="dxa"/>
              </w:tcPr>
              <w:p w:rsidR="00E823A4" w:rsidRPr="00760678" w:rsidRDefault="00760678" w:rsidP="002C028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  <w:tc>
              <w:tcPr>
                <w:tcW w:w="2386" w:type="dxa"/>
              </w:tcPr>
              <w:p w:rsidR="00E823A4" w:rsidRPr="00760678" w:rsidRDefault="00760678" w:rsidP="002C028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1</w:t>
                </w:r>
              </w:p>
            </w:tc>
          </w:tr>
        </w:tbl>
        <w:p w:rsidR="003F745B" w:rsidRDefault="003F745B" w:rsidP="003F745B"/>
        <w:p w:rsidR="00760678" w:rsidRDefault="00760678" w:rsidP="003F745B">
          <w:r>
            <w:t xml:space="preserve">Ao examinar a tabela de verdade podemos ver que a coluna sum poderá ser representada por uma porta </w:t>
          </w:r>
          <w:r w:rsidRPr="00502751">
            <w:rPr>
              <w:b/>
            </w:rPr>
            <w:t>XOR</w:t>
          </w:r>
          <w:r>
            <w:t xml:space="preserve"> e a coluna </w:t>
          </w:r>
          <w:r w:rsidRPr="00760678">
            <w:rPr>
              <w:b/>
            </w:rPr>
            <w:t>carry</w:t>
          </w:r>
          <w:r>
            <w:t xml:space="preserve"> por uma tabela </w:t>
          </w:r>
          <w:r w:rsidRPr="00760678">
            <w:rPr>
              <w:b/>
            </w:rPr>
            <w:t>AND</w:t>
          </w:r>
          <w:r>
            <w:t>, dando assim o seguinte circuito:</w:t>
          </w:r>
        </w:p>
        <w:p w:rsidR="00760678" w:rsidRDefault="00760678" w:rsidP="0076067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2368992" cy="1440000"/>
                <wp:effectExtent l="0" t="0" r="0" b="8255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8992" cy="14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823A4" w:rsidRDefault="00E823A4" w:rsidP="002C028F">
          <w:pPr>
            <w:pStyle w:val="Subtitle"/>
            <w:outlineLvl w:val="1"/>
            <w:rPr>
              <w:sz w:val="32"/>
            </w:rPr>
          </w:pPr>
          <w:bookmarkStart w:id="6" w:name="_Toc499063084"/>
          <w:r w:rsidRPr="00E823A4">
            <w:rPr>
              <w:sz w:val="32"/>
            </w:rPr>
            <w:t>Full Adder</w:t>
          </w:r>
          <w:bookmarkEnd w:id="6"/>
        </w:p>
        <w:p w:rsidR="00E823A4" w:rsidRDefault="00E823A4" w:rsidP="00E823A4">
          <w:r>
            <w:t>O circuito Full Adder soma dois números e a completar o Half Adder tem em conta o valor</w:t>
          </w:r>
          <w:r w:rsidR="00760678">
            <w:t xml:space="preserve"> resultante da soma anterior (‘vai um’).</w:t>
          </w:r>
          <w:r w:rsidR="00143906">
            <w:t xml:space="preserve"> O circui</w:t>
          </w:r>
          <w:r w:rsidR="001E5FD7">
            <w:t xml:space="preserve">to é composto por 2 Half Adders e uma porta OR que recebe os output </w:t>
          </w:r>
          <w:r w:rsidR="006517B4" w:rsidRPr="006517B4">
            <w:t>do transporte</w:t>
          </w:r>
          <w:r w:rsidR="001E5FD7">
            <w:t xml:space="preserve"> dos dois Half Adder.</w:t>
          </w:r>
        </w:p>
        <w:tbl>
          <w:tblPr>
            <w:tblStyle w:val="PlainTable3"/>
            <w:tblpPr w:leftFromText="141" w:rightFromText="141" w:vertAnchor="text" w:horzAnchor="margin" w:tblpY="-6"/>
            <w:tblW w:w="0" w:type="auto"/>
            <w:tblLook w:val="04A0" w:firstRow="1" w:lastRow="0" w:firstColumn="1" w:lastColumn="0" w:noHBand="0" w:noVBand="1"/>
          </w:tblPr>
          <w:tblGrid>
            <w:gridCol w:w="2427"/>
            <w:gridCol w:w="2426"/>
            <w:gridCol w:w="2568"/>
            <w:gridCol w:w="2386"/>
          </w:tblGrid>
          <w:tr w:rsidR="00875AB7" w:rsidTr="00875AB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427" w:type="dxa"/>
              </w:tcPr>
              <w:p w:rsidR="00875AB7" w:rsidRPr="003F745B" w:rsidRDefault="00875AB7" w:rsidP="00875AB7">
                <w:pPr>
                  <w:jc w:val="center"/>
                </w:pPr>
                <w:r w:rsidRPr="003F745B">
                  <w:t>x</w:t>
                </w:r>
              </w:p>
            </w:tc>
            <w:tc>
              <w:tcPr>
                <w:tcW w:w="2426" w:type="dxa"/>
              </w:tcPr>
              <w:p w:rsidR="00875AB7" w:rsidRPr="003F745B" w:rsidRDefault="00875AB7" w:rsidP="00875AB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F745B">
                  <w:t>y</w:t>
                </w:r>
              </w:p>
            </w:tc>
            <w:tc>
              <w:tcPr>
                <w:tcW w:w="2568" w:type="dxa"/>
              </w:tcPr>
              <w:p w:rsidR="00875AB7" w:rsidRPr="003F745B" w:rsidRDefault="00875AB7" w:rsidP="00875AB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F745B">
                  <w:t>XNOR</w:t>
                </w:r>
              </w:p>
            </w:tc>
            <w:tc>
              <w:tcPr>
                <w:tcW w:w="2386" w:type="dxa"/>
              </w:tcPr>
              <w:p w:rsidR="00875AB7" w:rsidRPr="003F745B" w:rsidRDefault="00875AB7" w:rsidP="00875AB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Carry</w:t>
                </w:r>
              </w:p>
            </w:tc>
          </w:tr>
          <w:tr w:rsidR="00875AB7" w:rsidTr="00875AB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875AB7" w:rsidRPr="003F745B" w:rsidRDefault="00875AB7" w:rsidP="00875AB7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0</w:t>
                </w:r>
              </w:p>
            </w:tc>
            <w:tc>
              <w:tcPr>
                <w:tcW w:w="2426" w:type="dxa"/>
              </w:tcPr>
              <w:p w:rsidR="00875AB7" w:rsidRDefault="00875AB7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2568" w:type="dxa"/>
              </w:tcPr>
              <w:p w:rsidR="00875AB7" w:rsidRPr="003F745B" w:rsidRDefault="00875AB7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 w:rsidRPr="003F745B">
                  <w:rPr>
                    <w:b/>
                    <w:color w:val="D1282E" w:themeColor="text2"/>
                  </w:rPr>
                  <w:t>1</w:t>
                </w:r>
              </w:p>
            </w:tc>
            <w:tc>
              <w:tcPr>
                <w:tcW w:w="2386" w:type="dxa"/>
              </w:tcPr>
              <w:p w:rsidR="00875AB7" w:rsidRPr="003F745B" w:rsidRDefault="00875AB7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</w:p>
            </w:tc>
          </w:tr>
          <w:tr w:rsidR="00875AB7" w:rsidTr="00875AB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875AB7" w:rsidRPr="003F745B" w:rsidRDefault="00875AB7" w:rsidP="00875AB7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0</w:t>
                </w:r>
              </w:p>
            </w:tc>
            <w:tc>
              <w:tcPr>
                <w:tcW w:w="2426" w:type="dxa"/>
              </w:tcPr>
              <w:p w:rsidR="00875AB7" w:rsidRDefault="00875AB7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2568" w:type="dxa"/>
              </w:tcPr>
              <w:p w:rsidR="00875AB7" w:rsidRPr="00686BD6" w:rsidRDefault="00875AB7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2386" w:type="dxa"/>
              </w:tcPr>
              <w:p w:rsidR="00875AB7" w:rsidRDefault="00875AB7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875AB7" w:rsidTr="00875AB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875AB7" w:rsidRPr="003F745B" w:rsidRDefault="00875AB7" w:rsidP="00875AB7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1</w:t>
                </w:r>
              </w:p>
            </w:tc>
            <w:tc>
              <w:tcPr>
                <w:tcW w:w="2426" w:type="dxa"/>
              </w:tcPr>
              <w:p w:rsidR="00875AB7" w:rsidRDefault="00875AB7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2568" w:type="dxa"/>
              </w:tcPr>
              <w:p w:rsidR="00875AB7" w:rsidRPr="00686BD6" w:rsidRDefault="00875AB7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2386" w:type="dxa"/>
              </w:tcPr>
              <w:p w:rsidR="00875AB7" w:rsidRDefault="00875AB7" w:rsidP="00875AB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875AB7" w:rsidTr="00875AB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875AB7" w:rsidRPr="003F745B" w:rsidRDefault="00875AB7" w:rsidP="00875AB7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1</w:t>
                </w:r>
              </w:p>
            </w:tc>
            <w:tc>
              <w:tcPr>
                <w:tcW w:w="2426" w:type="dxa"/>
              </w:tcPr>
              <w:p w:rsidR="00875AB7" w:rsidRDefault="00875AB7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2568" w:type="dxa"/>
              </w:tcPr>
              <w:p w:rsidR="00875AB7" w:rsidRPr="003F745B" w:rsidRDefault="00875AB7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  <w:r w:rsidRPr="003F745B">
                  <w:rPr>
                    <w:b/>
                  </w:rPr>
                  <w:t>1</w:t>
                </w:r>
              </w:p>
            </w:tc>
            <w:tc>
              <w:tcPr>
                <w:tcW w:w="2386" w:type="dxa"/>
              </w:tcPr>
              <w:p w:rsidR="00875AB7" w:rsidRPr="003F745B" w:rsidRDefault="00875AB7" w:rsidP="00875AB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</w:p>
            </w:tc>
          </w:tr>
        </w:tbl>
        <w:p w:rsidR="00875AB7" w:rsidRDefault="00875AB7" w:rsidP="00E823A4"/>
        <w:p w:rsidR="00760678" w:rsidRDefault="00875AB7" w:rsidP="00875AB7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3913113" cy="1584000"/>
                <wp:effectExtent l="0" t="0" r="0" b="0"/>
                <wp:docPr id="14" name="Image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3113" cy="15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75AB7" w:rsidRDefault="00143906" w:rsidP="006517B4">
          <w:pPr>
            <w:pStyle w:val="Title"/>
            <w:spacing w:line="360" w:lineRule="auto"/>
            <w:outlineLvl w:val="0"/>
            <w:rPr>
              <w:sz w:val="48"/>
            </w:rPr>
          </w:pPr>
          <w:bookmarkStart w:id="7" w:name="_Toc499063085"/>
          <w:r w:rsidRPr="00143906">
            <w:rPr>
              <w:sz w:val="48"/>
            </w:rPr>
            <w:lastRenderedPageBreak/>
            <w:t>Subtração</w:t>
          </w:r>
          <w:bookmarkEnd w:id="7"/>
        </w:p>
        <w:p w:rsidR="00143906" w:rsidRDefault="00143906" w:rsidP="00143906">
          <w:r>
            <w:t xml:space="preserve">A implementação </w:t>
          </w:r>
          <w:r w:rsidR="00F53433">
            <w:t>da subtração envolve a utilização 2 dois “sub circuitos”</w:t>
          </w:r>
          <w:r w:rsidR="006517B4">
            <w:t xml:space="preserve">, </w:t>
          </w:r>
          <w:r w:rsidR="006517B4" w:rsidRPr="006517B4">
            <w:rPr>
              <w:b/>
            </w:rPr>
            <w:t>Half Subtractor</w:t>
          </w:r>
          <w:r w:rsidR="006517B4">
            <w:rPr>
              <w:b/>
            </w:rPr>
            <w:t xml:space="preserve"> </w:t>
          </w:r>
          <w:r w:rsidR="006517B4">
            <w:t xml:space="preserve">e </w:t>
          </w:r>
          <w:r w:rsidR="006517B4" w:rsidRPr="006517B4">
            <w:t>Full Subtractor</w:t>
          </w:r>
          <w:r w:rsidR="006517B4">
            <w:t>.</w:t>
          </w:r>
        </w:p>
        <w:p w:rsidR="006517B4" w:rsidRDefault="006517B4" w:rsidP="006517B4">
          <w:pPr>
            <w:pStyle w:val="Subtitle"/>
            <w:rPr>
              <w:sz w:val="32"/>
            </w:rPr>
          </w:pPr>
          <w:r w:rsidRPr="006517B4">
            <w:rPr>
              <w:sz w:val="32"/>
            </w:rPr>
            <w:t>Half Subtractor</w:t>
          </w:r>
        </w:p>
        <w:p w:rsidR="003E0955" w:rsidRDefault="003E0955" w:rsidP="003E0955">
          <w:r>
            <w:t xml:space="preserve">Tal como o Half Adder o Half Subtractor não simula o transporte, </w:t>
          </w:r>
          <w:r w:rsidR="003A17C7">
            <w:t>a tabela de verdade é a seguinte:</w:t>
          </w:r>
        </w:p>
        <w:tbl>
          <w:tblPr>
            <w:tblStyle w:val="PlainTable3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427"/>
            <w:gridCol w:w="2426"/>
            <w:gridCol w:w="2568"/>
            <w:gridCol w:w="2386"/>
          </w:tblGrid>
          <w:tr w:rsidR="003A17C7" w:rsidTr="00412EE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427" w:type="dxa"/>
              </w:tcPr>
              <w:p w:rsidR="003A17C7" w:rsidRPr="003F745B" w:rsidRDefault="003A17C7" w:rsidP="00412EEA">
                <w:pPr>
                  <w:jc w:val="center"/>
                </w:pPr>
                <w:r w:rsidRPr="003F745B">
                  <w:t>x</w:t>
                </w:r>
              </w:p>
            </w:tc>
            <w:tc>
              <w:tcPr>
                <w:tcW w:w="2426" w:type="dxa"/>
              </w:tcPr>
              <w:p w:rsidR="003A17C7" w:rsidRPr="003F745B" w:rsidRDefault="003A17C7" w:rsidP="00412EE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F745B">
                  <w:t>y</w:t>
                </w:r>
              </w:p>
            </w:tc>
            <w:tc>
              <w:tcPr>
                <w:tcW w:w="2568" w:type="dxa"/>
              </w:tcPr>
              <w:p w:rsidR="003A17C7" w:rsidRPr="003F745B" w:rsidRDefault="003A17C7" w:rsidP="00412EE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suB</w:t>
                </w:r>
              </w:p>
            </w:tc>
            <w:tc>
              <w:tcPr>
                <w:tcW w:w="2386" w:type="dxa"/>
              </w:tcPr>
              <w:p w:rsidR="003A17C7" w:rsidRPr="003F745B" w:rsidRDefault="003A17C7" w:rsidP="00412EE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BORROW</w:t>
                </w:r>
              </w:p>
            </w:tc>
          </w:tr>
          <w:tr w:rsidR="003A17C7" w:rsidTr="00412EE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3A17C7" w:rsidRPr="003F745B" w:rsidRDefault="003A17C7" w:rsidP="00412EEA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0</w:t>
                </w:r>
              </w:p>
            </w:tc>
            <w:tc>
              <w:tcPr>
                <w:tcW w:w="2426" w:type="dxa"/>
              </w:tcPr>
              <w:p w:rsidR="003A17C7" w:rsidRDefault="003A17C7" w:rsidP="00412E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2568" w:type="dxa"/>
              </w:tcPr>
              <w:p w:rsidR="003A17C7" w:rsidRPr="00760678" w:rsidRDefault="003A17C7" w:rsidP="00412E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  <w:tc>
              <w:tcPr>
                <w:tcW w:w="2386" w:type="dxa"/>
              </w:tcPr>
              <w:p w:rsidR="003A17C7" w:rsidRPr="00760678" w:rsidRDefault="003A17C7" w:rsidP="00412E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</w:tr>
          <w:tr w:rsidR="003A17C7" w:rsidTr="00412EEA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3A17C7" w:rsidRPr="003F745B" w:rsidRDefault="003A17C7" w:rsidP="00412EEA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0</w:t>
                </w:r>
              </w:p>
            </w:tc>
            <w:tc>
              <w:tcPr>
                <w:tcW w:w="2426" w:type="dxa"/>
              </w:tcPr>
              <w:p w:rsidR="003A17C7" w:rsidRDefault="003A17C7" w:rsidP="00412E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2568" w:type="dxa"/>
              </w:tcPr>
              <w:p w:rsidR="003A17C7" w:rsidRPr="00760678" w:rsidRDefault="003A17C7" w:rsidP="00412E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1</w:t>
                </w:r>
              </w:p>
            </w:tc>
            <w:tc>
              <w:tcPr>
                <w:tcW w:w="2386" w:type="dxa"/>
              </w:tcPr>
              <w:p w:rsidR="003A17C7" w:rsidRPr="00760678" w:rsidRDefault="003A17C7" w:rsidP="00412E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>
                  <w:rPr>
                    <w:b/>
                    <w:color w:val="D1282E" w:themeColor="text2"/>
                  </w:rPr>
                  <w:t>1</w:t>
                </w:r>
              </w:p>
            </w:tc>
          </w:tr>
          <w:tr w:rsidR="003A17C7" w:rsidTr="00412EE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3A17C7" w:rsidRPr="003F745B" w:rsidRDefault="003A17C7" w:rsidP="00412EEA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1</w:t>
                </w:r>
              </w:p>
            </w:tc>
            <w:tc>
              <w:tcPr>
                <w:tcW w:w="2426" w:type="dxa"/>
              </w:tcPr>
              <w:p w:rsidR="003A17C7" w:rsidRDefault="003A17C7" w:rsidP="00412E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0</w:t>
                </w:r>
              </w:p>
            </w:tc>
            <w:tc>
              <w:tcPr>
                <w:tcW w:w="2568" w:type="dxa"/>
              </w:tcPr>
              <w:p w:rsidR="003A17C7" w:rsidRPr="00760678" w:rsidRDefault="003A17C7" w:rsidP="00412E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1</w:t>
                </w:r>
              </w:p>
            </w:tc>
            <w:tc>
              <w:tcPr>
                <w:tcW w:w="2386" w:type="dxa"/>
              </w:tcPr>
              <w:p w:rsidR="003A17C7" w:rsidRPr="00760678" w:rsidRDefault="003A17C7" w:rsidP="00412E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</w:tr>
          <w:tr w:rsidR="003A17C7" w:rsidTr="00412EEA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7" w:type="dxa"/>
              </w:tcPr>
              <w:p w:rsidR="003A17C7" w:rsidRPr="003F745B" w:rsidRDefault="003A17C7" w:rsidP="00412EEA">
                <w:pPr>
                  <w:jc w:val="center"/>
                  <w:rPr>
                    <w:b w:val="0"/>
                  </w:rPr>
                </w:pPr>
                <w:r w:rsidRPr="003F745B">
                  <w:rPr>
                    <w:b w:val="0"/>
                  </w:rPr>
                  <w:t>1</w:t>
                </w:r>
              </w:p>
            </w:tc>
            <w:tc>
              <w:tcPr>
                <w:tcW w:w="2426" w:type="dxa"/>
              </w:tcPr>
              <w:p w:rsidR="003A17C7" w:rsidRDefault="003A17C7" w:rsidP="00412E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2568" w:type="dxa"/>
              </w:tcPr>
              <w:p w:rsidR="003A17C7" w:rsidRPr="00760678" w:rsidRDefault="003A17C7" w:rsidP="00412E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 w:rsidRPr="00760678">
                  <w:rPr>
                    <w:b/>
                    <w:color w:val="D1282E" w:themeColor="text2"/>
                  </w:rPr>
                  <w:t>0</w:t>
                </w:r>
              </w:p>
            </w:tc>
            <w:tc>
              <w:tcPr>
                <w:tcW w:w="2386" w:type="dxa"/>
              </w:tcPr>
              <w:p w:rsidR="003A17C7" w:rsidRPr="00760678" w:rsidRDefault="003A17C7" w:rsidP="00412E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D1282E" w:themeColor="text2"/>
                  </w:rPr>
                </w:pPr>
                <w:r>
                  <w:rPr>
                    <w:b/>
                    <w:color w:val="D1282E" w:themeColor="text2"/>
                  </w:rPr>
                  <w:t>0</w:t>
                </w:r>
              </w:p>
            </w:tc>
          </w:tr>
        </w:tbl>
        <w:p w:rsidR="003A17C7" w:rsidRDefault="003A17C7" w:rsidP="003E0955"/>
        <w:p w:rsidR="003A17C7" w:rsidRPr="003E0955" w:rsidRDefault="003A17C7" w:rsidP="003E0955">
          <w:r>
            <w:t>Ao examinarmos a tabela de verdade do Half Subtractor podemos ver que a coluna SUB representa uma porta XOR e a coluna BORROW pode ser representada por um</w:t>
          </w:r>
        </w:p>
        <w:p w:rsidR="00E823A4" w:rsidRDefault="00E823A4">
          <w:r>
            <w:br w:type="page"/>
          </w:r>
        </w:p>
        <w:p w:rsidR="00143906" w:rsidRDefault="00386454" w:rsidP="002C028F">
          <w:pPr>
            <w:pStyle w:val="Title"/>
            <w:spacing w:line="360" w:lineRule="auto"/>
            <w:outlineLvl w:val="0"/>
            <w:rPr>
              <w:sz w:val="48"/>
            </w:rPr>
          </w:pPr>
          <w:bookmarkStart w:id="8" w:name="_Toc499063086"/>
          <w:r>
            <w:rPr>
              <w:sz w:val="48"/>
            </w:rPr>
            <w:lastRenderedPageBreak/>
            <w:t>S</w:t>
          </w:r>
          <w:r w:rsidR="00143906">
            <w:rPr>
              <w:sz w:val="48"/>
            </w:rPr>
            <w:t>imétrico</w:t>
          </w:r>
          <w:bookmarkEnd w:id="8"/>
        </w:p>
        <w:p w:rsidR="00143906" w:rsidRDefault="002C028F" w:rsidP="00143906">
          <w:r>
            <w:t xml:space="preserve">O output outsix é designado para devolver o simétrico do input x. Para calcular o simétrico de um número binário basta negar todos os seus bits e somar 1 ao número. </w:t>
          </w:r>
        </w:p>
        <w:p w:rsidR="002C028F" w:rsidRDefault="002C028F" w:rsidP="00143906"/>
        <w:p w:rsidR="002C028F" w:rsidRPr="002C028F" w:rsidRDefault="002C028F" w:rsidP="002C028F">
          <w:pPr>
            <w:jc w:val="center"/>
            <w:rPr>
              <w:b/>
              <w:sz w:val="28"/>
            </w:rPr>
          </w:pPr>
          <w:r w:rsidRPr="002C028F">
            <w:rPr>
              <w:b/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>
                    <wp:simplePos x="0" y="0"/>
                    <wp:positionH relativeFrom="column">
                      <wp:posOffset>1741528</wp:posOffset>
                    </wp:positionH>
                    <wp:positionV relativeFrom="paragraph">
                      <wp:posOffset>121009</wp:posOffset>
                    </wp:positionV>
                    <wp:extent cx="508884" cy="7951"/>
                    <wp:effectExtent l="0" t="76200" r="24765" b="87630"/>
                    <wp:wrapNone/>
                    <wp:docPr id="16" name="Conexão reta unidirecional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8884" cy="79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type w14:anchorId="0C71D5A0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xão reta unidirecional 16" o:spid="_x0000_s1026" type="#_x0000_t32" style="position:absolute;margin-left:137.15pt;margin-top:9.55pt;width:40.05pt;height:.6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" strokecolor="black [3040]" strokeweight="1pt">
                    <v:stroke endarrow="block"/>
                  </v:shape>
                </w:pict>
              </mc:Fallback>
            </mc:AlternateContent>
          </w:r>
          <w:r w:rsidRPr="002C028F">
            <w:rPr>
              <w:b/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7CAA7E0B" wp14:editId="33B27497">
                    <wp:simplePos x="0" y="0"/>
                    <wp:positionH relativeFrom="column">
                      <wp:posOffset>3904091</wp:posOffset>
                    </wp:positionH>
                    <wp:positionV relativeFrom="paragraph">
                      <wp:posOffset>113721</wp:posOffset>
                    </wp:positionV>
                    <wp:extent cx="508884" cy="7951"/>
                    <wp:effectExtent l="0" t="76200" r="24765" b="87630"/>
                    <wp:wrapNone/>
                    <wp:docPr id="20" name="Conexão reta unidirecional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08884" cy="79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 w14:anchorId="31D0BBD1" id="Conexão reta unidirecional 20" o:spid="_x0000_s1026" type="#_x0000_t32" style="position:absolute;margin-left:307.4pt;margin-top:8.95pt;width:40.05pt;height:.6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" strokecolor="black [3040]" strokeweight="1pt">
                    <v:stroke endarrow="block"/>
                  </v:shape>
                </w:pict>
              </mc:Fallback>
            </mc:AlternateContent>
          </w:r>
          <w:r w:rsidRPr="002C028F">
            <w:rPr>
              <w:b/>
              <w:sz w:val="28"/>
            </w:rPr>
            <w:t xml:space="preserve">00101 (5) </w:t>
          </w:r>
          <w:r w:rsidRPr="002C028F">
            <w:rPr>
              <w:b/>
              <w:sz w:val="28"/>
            </w:rPr>
            <w:tab/>
          </w:r>
          <w:r>
            <w:rPr>
              <w:b/>
              <w:sz w:val="28"/>
            </w:rPr>
            <w:tab/>
          </w:r>
          <w:r w:rsidRPr="002C028F">
            <w:rPr>
              <w:b/>
              <w:sz w:val="28"/>
            </w:rPr>
            <w:tab/>
            <w:t>11010+00001</w:t>
          </w:r>
          <w:r w:rsidRPr="002C028F">
            <w:rPr>
              <w:b/>
              <w:sz w:val="28"/>
            </w:rPr>
            <w:tab/>
          </w:r>
          <w:r w:rsidRPr="002C028F">
            <w:rPr>
              <w:b/>
              <w:sz w:val="28"/>
            </w:rPr>
            <w:tab/>
          </w:r>
          <w:r w:rsidRPr="002C028F">
            <w:rPr>
              <w:b/>
              <w:sz w:val="28"/>
            </w:rPr>
            <w:tab/>
            <w:t>11011 (-5)</w:t>
          </w:r>
        </w:p>
        <w:p w:rsidR="002C028F" w:rsidRDefault="002C028F" w:rsidP="002C028F">
          <w:pPr>
            <w:jc w:val="center"/>
            <w:rPr>
              <w:b/>
            </w:rPr>
          </w:pPr>
        </w:p>
        <w:p w:rsidR="002C028F" w:rsidRDefault="002C028F" w:rsidP="002C028F">
          <w:r>
            <w:t xml:space="preserve">Para o circuito lógico utilizámos portas </w:t>
          </w:r>
          <w:r w:rsidRPr="002C028F">
            <w:rPr>
              <w:b/>
            </w:rPr>
            <w:t>NOT</w:t>
          </w:r>
          <w:r>
            <w:t xml:space="preserve"> para negar todo o bit do input x e de seguida utilizando um </w:t>
          </w:r>
          <w:r w:rsidRPr="002C028F">
            <w:rPr>
              <w:b/>
            </w:rPr>
            <w:t>FullAdder</w:t>
          </w:r>
          <w:r>
            <w:t xml:space="preserve"> somamos 1 ao número binário e assim obtemos o simétrico.</w:t>
          </w:r>
        </w:p>
        <w:p w:rsidR="002C028F" w:rsidRPr="002C028F" w:rsidRDefault="001E5FD7" w:rsidP="002C028F">
          <w:r>
            <w:rPr>
              <w:noProof/>
            </w:rPr>
            <w:drawing>
              <wp:inline distT="0" distB="0" distL="0" distR="0">
                <wp:extent cx="6226175" cy="2687320"/>
                <wp:effectExtent l="0" t="0" r="3175" b="0"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6175" cy="268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C028F" w:rsidRDefault="002C028F">
          <w:pPr>
            <w:rPr>
              <w:b/>
            </w:rPr>
          </w:pPr>
          <w:r>
            <w:rPr>
              <w:b/>
            </w:rPr>
            <w:br w:type="page"/>
          </w:r>
        </w:p>
        <w:p w:rsidR="0048193B" w:rsidRPr="00686BD6" w:rsidRDefault="00386454" w:rsidP="002C028F">
          <w:pPr>
            <w:pStyle w:val="Title"/>
            <w:spacing w:line="360" w:lineRule="auto"/>
            <w:outlineLvl w:val="0"/>
            <w:rPr>
              <w:sz w:val="48"/>
            </w:rPr>
          </w:pPr>
          <w:bookmarkStart w:id="9" w:name="_Toc499063087"/>
          <w:r>
            <w:rPr>
              <w:sz w:val="48"/>
            </w:rPr>
            <w:lastRenderedPageBreak/>
            <w:t>Função</w:t>
          </w:r>
          <w:r w:rsidR="00A932AD" w:rsidRPr="00A932AD">
            <w:rPr>
              <w:sz w:val="48"/>
            </w:rPr>
            <w:t xml:space="preserve"> </w:t>
          </w:r>
          <w:r>
            <w:rPr>
              <w:sz w:val="48"/>
            </w:rPr>
            <w:t>NX/NY</w:t>
          </w:r>
        </w:p>
      </w:sdtContent>
    </w:sdt>
    <w:bookmarkEnd w:id="9" w:displacedByCustomXml="prev"/>
    <w:p w:rsidR="00A932AD" w:rsidRDefault="00A932AD" w:rsidP="00686BD6">
      <w:pPr>
        <w:jc w:val="both"/>
      </w:pPr>
      <w:r>
        <w:t>A função nx/ny retorna 1 se o input for n</w:t>
      </w:r>
      <w:r w:rsidR="0045048C">
        <w:t xml:space="preserve">egativo, para conseguirmos este retorna e uma vez que estamos a utilizar complemento de dois para representação basta nos </w:t>
      </w:r>
      <w:r w:rsidR="0045048C" w:rsidRPr="00AA3052">
        <w:rPr>
          <w:b/>
        </w:rPr>
        <w:t>retornar o último bit</w:t>
      </w:r>
      <w:r w:rsidR="0045048C">
        <w:t xml:space="preserve"> do número recebido, caso o último bit seja 0 o número é positivo senão é positivo.</w:t>
      </w:r>
    </w:p>
    <w:p w:rsidR="00686BD6" w:rsidRDefault="00686BD6" w:rsidP="00686BD6">
      <w:pPr>
        <w:jc w:val="both"/>
      </w:pP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3266"/>
      </w:tblGrid>
      <w:tr w:rsidR="0045048C" w:rsidTr="00C63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5" w:type="dxa"/>
          </w:tcPr>
          <w:p w:rsidR="0045048C" w:rsidRPr="00C635BC" w:rsidRDefault="00686BD6" w:rsidP="00C635BC">
            <w:pPr>
              <w:jc w:val="center"/>
              <w:rPr>
                <w:b w:val="0"/>
              </w:rPr>
            </w:pPr>
            <w:r>
              <w:rPr>
                <w:b w:val="0"/>
              </w:rPr>
              <w:t>NÚ</w:t>
            </w:r>
            <w:r w:rsidR="0045048C" w:rsidRPr="00C635BC">
              <w:rPr>
                <w:b w:val="0"/>
              </w:rPr>
              <w:t xml:space="preserve">mero </w:t>
            </w:r>
            <w:r w:rsidR="00C635BC">
              <w:rPr>
                <w:b w:val="0"/>
              </w:rPr>
              <w:t>DECIMAL</w:t>
            </w:r>
          </w:p>
        </w:tc>
        <w:tc>
          <w:tcPr>
            <w:tcW w:w="3266" w:type="dxa"/>
          </w:tcPr>
          <w:p w:rsidR="0045048C" w:rsidRPr="00C635BC" w:rsidRDefault="00686BD6" w:rsidP="00C63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NÚ</w:t>
            </w:r>
            <w:r w:rsidR="0045048C" w:rsidRPr="00C635BC">
              <w:rPr>
                <w:b w:val="0"/>
              </w:rPr>
              <w:t>mero Binário</w:t>
            </w:r>
          </w:p>
        </w:tc>
      </w:tr>
      <w:tr w:rsidR="00C635B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-8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000</w:t>
            </w:r>
          </w:p>
        </w:tc>
      </w:tr>
      <w:tr w:rsidR="0045048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45048C" w:rsidRDefault="00C635BC" w:rsidP="00C635BC">
            <w:pPr>
              <w:jc w:val="center"/>
            </w:pPr>
            <w:r>
              <w:t>-7</w:t>
            </w:r>
          </w:p>
        </w:tc>
        <w:tc>
          <w:tcPr>
            <w:tcW w:w="3266" w:type="dxa"/>
          </w:tcPr>
          <w:p w:rsidR="0045048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001</w:t>
            </w:r>
          </w:p>
        </w:tc>
      </w:tr>
      <w:tr w:rsidR="0045048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45048C" w:rsidRDefault="00C635BC" w:rsidP="00C635BC">
            <w:pPr>
              <w:jc w:val="center"/>
            </w:pPr>
            <w:r>
              <w:t>-6</w:t>
            </w:r>
          </w:p>
        </w:tc>
        <w:tc>
          <w:tcPr>
            <w:tcW w:w="3266" w:type="dxa"/>
          </w:tcPr>
          <w:p w:rsidR="0045048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010</w:t>
            </w:r>
          </w:p>
        </w:tc>
      </w:tr>
      <w:tr w:rsidR="0045048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45048C" w:rsidRDefault="00C635BC" w:rsidP="00C635BC">
            <w:pPr>
              <w:jc w:val="center"/>
            </w:pPr>
            <w:r>
              <w:t>-5</w:t>
            </w:r>
          </w:p>
        </w:tc>
        <w:tc>
          <w:tcPr>
            <w:tcW w:w="3266" w:type="dxa"/>
          </w:tcPr>
          <w:p w:rsidR="0045048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011</w:t>
            </w:r>
          </w:p>
        </w:tc>
      </w:tr>
      <w:tr w:rsidR="0045048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45048C" w:rsidRDefault="00C635BC" w:rsidP="00C635BC">
            <w:pPr>
              <w:jc w:val="center"/>
            </w:pPr>
            <w:r>
              <w:t>-4</w:t>
            </w:r>
          </w:p>
        </w:tc>
        <w:tc>
          <w:tcPr>
            <w:tcW w:w="3266" w:type="dxa"/>
          </w:tcPr>
          <w:p w:rsidR="0045048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100</w:t>
            </w:r>
          </w:p>
        </w:tc>
      </w:tr>
      <w:tr w:rsidR="00C635B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-3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101</w:t>
            </w:r>
          </w:p>
        </w:tc>
      </w:tr>
      <w:tr w:rsidR="00C635B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-2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110</w:t>
            </w:r>
          </w:p>
        </w:tc>
      </w:tr>
      <w:tr w:rsidR="00C635B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-1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1</w:t>
            </w:r>
            <w:r>
              <w:t>111</w:t>
            </w:r>
          </w:p>
        </w:tc>
      </w:tr>
      <w:tr w:rsidR="00C635B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0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000</w:t>
            </w:r>
          </w:p>
        </w:tc>
      </w:tr>
      <w:tr w:rsidR="00C635B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1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001</w:t>
            </w:r>
          </w:p>
        </w:tc>
      </w:tr>
      <w:tr w:rsidR="00C635B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2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010</w:t>
            </w:r>
          </w:p>
        </w:tc>
      </w:tr>
      <w:tr w:rsidR="00C635B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3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011</w:t>
            </w:r>
          </w:p>
        </w:tc>
      </w:tr>
      <w:tr w:rsidR="00C635B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4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100</w:t>
            </w:r>
          </w:p>
        </w:tc>
      </w:tr>
      <w:tr w:rsidR="00C635B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5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101</w:t>
            </w:r>
          </w:p>
        </w:tc>
      </w:tr>
      <w:tr w:rsidR="00C635BC" w:rsidTr="00C63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6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110</w:t>
            </w:r>
          </w:p>
        </w:tc>
      </w:tr>
      <w:tr w:rsidR="00C635BC" w:rsidTr="00C635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C635BC" w:rsidRDefault="00C635BC" w:rsidP="00C635BC">
            <w:pPr>
              <w:jc w:val="center"/>
            </w:pPr>
            <w:r>
              <w:t>7</w:t>
            </w:r>
          </w:p>
        </w:tc>
        <w:tc>
          <w:tcPr>
            <w:tcW w:w="3266" w:type="dxa"/>
          </w:tcPr>
          <w:p w:rsidR="00C635BC" w:rsidRDefault="00C635BC" w:rsidP="00C63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5BC">
              <w:rPr>
                <w:b/>
                <w:color w:val="C00000"/>
              </w:rPr>
              <w:t>0</w:t>
            </w:r>
            <w:r>
              <w:t>111</w:t>
            </w:r>
          </w:p>
        </w:tc>
      </w:tr>
    </w:tbl>
    <w:p w:rsidR="0045048C" w:rsidRDefault="0045048C" w:rsidP="00A932AD"/>
    <w:p w:rsidR="00C635BC" w:rsidRDefault="00686BD6" w:rsidP="002C028F">
      <w:pPr>
        <w:pStyle w:val="Title"/>
        <w:spacing w:line="360" w:lineRule="auto"/>
        <w:outlineLvl w:val="0"/>
        <w:rPr>
          <w:sz w:val="48"/>
        </w:rPr>
      </w:pPr>
      <w:bookmarkStart w:id="10" w:name="_Toc499063088"/>
      <w:r w:rsidRPr="00686BD6">
        <w:rPr>
          <w:sz w:val="48"/>
        </w:rPr>
        <w:t>Função PX/PY</w:t>
      </w:r>
      <w:bookmarkEnd w:id="10"/>
    </w:p>
    <w:p w:rsidR="00686BD6" w:rsidRDefault="00686BD6" w:rsidP="00686BD6">
      <w:pPr>
        <w:jc w:val="both"/>
      </w:pPr>
      <w:r>
        <w:t xml:space="preserve">A função px/py retorna 1 se o número recebido fosse par. A paridade de um número binário é definida pelo seu </w:t>
      </w:r>
      <w:r w:rsidRPr="00AA3052">
        <w:rPr>
          <w:b/>
        </w:rPr>
        <w:t>último bit</w:t>
      </w:r>
      <w:r>
        <w:t>, se o último bit seja 0 o número é par caso contrário o número é impar.</w:t>
      </w:r>
    </w:p>
    <w:p w:rsidR="00686BD6" w:rsidRDefault="00686BD6" w:rsidP="00686BD6">
      <w:pPr>
        <w:jc w:val="both"/>
      </w:pP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3266"/>
      </w:tblGrid>
      <w:tr w:rsidR="00686BD6" w:rsidTr="002C0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5" w:type="dxa"/>
          </w:tcPr>
          <w:p w:rsidR="00686BD6" w:rsidRPr="00C635BC" w:rsidRDefault="00686BD6" w:rsidP="002C028F">
            <w:pPr>
              <w:jc w:val="center"/>
              <w:rPr>
                <w:b w:val="0"/>
              </w:rPr>
            </w:pPr>
            <w:r>
              <w:rPr>
                <w:b w:val="0"/>
              </w:rPr>
              <w:t>NÚ</w:t>
            </w:r>
            <w:r w:rsidRPr="00C635BC">
              <w:rPr>
                <w:b w:val="0"/>
              </w:rPr>
              <w:t xml:space="preserve">mero </w:t>
            </w:r>
            <w:r>
              <w:rPr>
                <w:b w:val="0"/>
              </w:rPr>
              <w:t>DECIMAL</w:t>
            </w:r>
          </w:p>
        </w:tc>
        <w:tc>
          <w:tcPr>
            <w:tcW w:w="3266" w:type="dxa"/>
          </w:tcPr>
          <w:p w:rsidR="00686BD6" w:rsidRPr="00C635BC" w:rsidRDefault="00686BD6" w:rsidP="002C0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NÚ</w:t>
            </w:r>
            <w:r w:rsidRPr="00C635BC">
              <w:rPr>
                <w:b w:val="0"/>
              </w:rPr>
              <w:t>mero Binário</w:t>
            </w:r>
          </w:p>
        </w:tc>
      </w:tr>
      <w:tr w:rsidR="00686BD6" w:rsidTr="002C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0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D6">
              <w:t>00</w:t>
            </w:r>
            <w:r w:rsidRPr="00686BD6">
              <w:rPr>
                <w:b/>
                <w:color w:val="C00000"/>
              </w:rPr>
              <w:t>0</w:t>
            </w:r>
          </w:p>
        </w:tc>
      </w:tr>
      <w:tr w:rsidR="00686BD6" w:rsidTr="002C02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1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D6">
              <w:t>00</w:t>
            </w:r>
            <w:r w:rsidRPr="00686BD6">
              <w:rPr>
                <w:b/>
                <w:color w:val="00B050"/>
              </w:rPr>
              <w:t>1</w:t>
            </w:r>
          </w:p>
        </w:tc>
      </w:tr>
      <w:tr w:rsidR="00686BD6" w:rsidTr="002C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2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D6">
              <w:t>01</w:t>
            </w:r>
            <w:r w:rsidRPr="00686BD6">
              <w:rPr>
                <w:b/>
                <w:color w:val="C00000"/>
              </w:rPr>
              <w:t>0</w:t>
            </w:r>
          </w:p>
        </w:tc>
      </w:tr>
      <w:tr w:rsidR="00686BD6" w:rsidTr="002C02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3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D6">
              <w:t>01</w:t>
            </w:r>
            <w:r w:rsidRPr="00686BD6">
              <w:rPr>
                <w:b/>
                <w:color w:val="00B050"/>
              </w:rPr>
              <w:t>1</w:t>
            </w:r>
          </w:p>
        </w:tc>
      </w:tr>
      <w:tr w:rsidR="00686BD6" w:rsidTr="002C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4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D6">
              <w:t>10</w:t>
            </w:r>
            <w:r w:rsidRPr="00686BD6">
              <w:rPr>
                <w:b/>
                <w:color w:val="C00000"/>
              </w:rPr>
              <w:t>0</w:t>
            </w:r>
          </w:p>
        </w:tc>
      </w:tr>
      <w:tr w:rsidR="00686BD6" w:rsidTr="002C02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5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D6">
              <w:t>10</w:t>
            </w:r>
            <w:r w:rsidRPr="00686BD6">
              <w:rPr>
                <w:b/>
                <w:color w:val="00B050"/>
              </w:rPr>
              <w:t>1</w:t>
            </w:r>
          </w:p>
        </w:tc>
      </w:tr>
      <w:tr w:rsidR="00686BD6" w:rsidTr="002C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6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D6">
              <w:t>11</w:t>
            </w:r>
            <w:r w:rsidRPr="00686BD6">
              <w:rPr>
                <w:b/>
                <w:color w:val="C00000"/>
              </w:rPr>
              <w:t>0</w:t>
            </w:r>
          </w:p>
        </w:tc>
      </w:tr>
      <w:tr w:rsidR="00686BD6" w:rsidTr="002C02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686BD6" w:rsidRDefault="00686BD6" w:rsidP="002C028F">
            <w:pPr>
              <w:jc w:val="center"/>
            </w:pPr>
            <w:r>
              <w:t>7</w:t>
            </w:r>
          </w:p>
        </w:tc>
        <w:tc>
          <w:tcPr>
            <w:tcW w:w="3266" w:type="dxa"/>
          </w:tcPr>
          <w:p w:rsidR="00686BD6" w:rsidRPr="00686BD6" w:rsidRDefault="00686BD6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D6">
              <w:t>11</w:t>
            </w:r>
            <w:r w:rsidRPr="00686BD6">
              <w:rPr>
                <w:b/>
                <w:color w:val="00B050"/>
              </w:rPr>
              <w:t>1</w:t>
            </w:r>
          </w:p>
        </w:tc>
      </w:tr>
    </w:tbl>
    <w:p w:rsidR="00AA3052" w:rsidRDefault="00AA3052" w:rsidP="00AA3052">
      <w:pPr>
        <w:rPr>
          <w:sz w:val="24"/>
        </w:rPr>
      </w:pPr>
    </w:p>
    <w:p w:rsidR="00AA3052" w:rsidRDefault="00AA3052">
      <w:pPr>
        <w:rPr>
          <w:sz w:val="24"/>
        </w:rPr>
      </w:pPr>
      <w:r>
        <w:rPr>
          <w:sz w:val="24"/>
        </w:rPr>
        <w:br w:type="page"/>
      </w:r>
    </w:p>
    <w:p w:rsidR="00686BD6" w:rsidRDefault="00AA3052" w:rsidP="002C028F">
      <w:pPr>
        <w:pStyle w:val="Title"/>
        <w:spacing w:line="360" w:lineRule="auto"/>
        <w:outlineLvl w:val="0"/>
        <w:rPr>
          <w:sz w:val="48"/>
        </w:rPr>
      </w:pPr>
      <w:bookmarkStart w:id="11" w:name="_Toc499063089"/>
      <w:r w:rsidRPr="00AA3052">
        <w:rPr>
          <w:sz w:val="48"/>
        </w:rPr>
        <w:lastRenderedPageBreak/>
        <w:t>Função ZX/ZY</w:t>
      </w:r>
      <w:bookmarkEnd w:id="11"/>
    </w:p>
    <w:p w:rsidR="00AA3052" w:rsidRDefault="00AA3052" w:rsidP="003F745B">
      <w:pPr>
        <w:jc w:val="both"/>
      </w:pPr>
      <w:r>
        <w:t xml:space="preserve">A função zx/zy retorna 1 se o input for </w:t>
      </w:r>
      <w:r w:rsidR="00F62A5A">
        <w:t xml:space="preserve">zero, para um número binário ser zero </w:t>
      </w:r>
      <w:r w:rsidR="003F745B">
        <w:t>todos os seus bits</w:t>
      </w:r>
      <w:r w:rsidR="00F62A5A">
        <w:t xml:space="preserve"> terão de ser 0, verificamos esta condição utilizando um conjunto de portas OR em cascada e uma porta NOT no final, caso algum dos bits seja 1 o output final será 0, caso todo os bits sejam zero o output é 0.</w:t>
      </w:r>
    </w:p>
    <w:p w:rsidR="00EE67AD" w:rsidRDefault="00EE67AD" w:rsidP="00AA3052">
      <w:r>
        <w:rPr>
          <w:noProof/>
        </w:rPr>
        <w:drawing>
          <wp:inline distT="0" distB="0" distL="0" distR="0">
            <wp:extent cx="6217920" cy="15582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5A" w:rsidRDefault="00F62A5A" w:rsidP="002C028F">
      <w:pPr>
        <w:pStyle w:val="Title"/>
        <w:spacing w:line="360" w:lineRule="auto"/>
        <w:outlineLvl w:val="0"/>
        <w:rPr>
          <w:sz w:val="48"/>
        </w:rPr>
      </w:pPr>
      <w:bookmarkStart w:id="12" w:name="_Toc499063090"/>
      <w:r w:rsidRPr="00F62A5A">
        <w:rPr>
          <w:sz w:val="48"/>
        </w:rPr>
        <w:t>Função EQ</w:t>
      </w:r>
      <w:bookmarkEnd w:id="12"/>
    </w:p>
    <w:p w:rsidR="00F62A5A" w:rsidRDefault="000C682D" w:rsidP="003F745B">
      <w:pPr>
        <w:jc w:val="both"/>
      </w:pPr>
      <w:r>
        <w:t xml:space="preserve">A função eq retorna 1 se o input x e y forem iguais, para verificar esta condição utilizamos a porta XNOR entre pares de bits e de seguida portas AND para valida se existe algum bit diferente entre os dois números. Uma vez que a porta XOR retorna 1 sempre que existe uma diferença entre 2 bits, a porta XNOR (negação da porta XOR) retorna 1 sempre que existe uma igualdade entre </w:t>
      </w:r>
      <w:r w:rsidR="006E15A2">
        <w:t>2</w:t>
      </w:r>
      <w:r>
        <w:t xml:space="preserve"> bit</w:t>
      </w:r>
      <w:r w:rsidR="006E15A2">
        <w:t>s</w:t>
      </w:r>
      <w:r>
        <w:t>.</w:t>
      </w:r>
    </w:p>
    <w:p w:rsidR="003F745B" w:rsidRDefault="003F745B" w:rsidP="003F745B">
      <w:pPr>
        <w:pStyle w:val="Caption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XOR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265"/>
        <w:gridCol w:w="3265"/>
        <w:gridCol w:w="3266"/>
      </w:tblGrid>
      <w:tr w:rsidR="003F745B" w:rsidTr="003F7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</w:pPr>
            <w:r w:rsidRPr="003F745B">
              <w:t>x</w:t>
            </w:r>
          </w:p>
        </w:tc>
        <w:tc>
          <w:tcPr>
            <w:tcW w:w="3265" w:type="dxa"/>
          </w:tcPr>
          <w:p w:rsidR="003F745B" w:rsidRPr="003F745B" w:rsidRDefault="003F745B" w:rsidP="002C0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45B">
              <w:t>y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XOR</w:t>
            </w:r>
          </w:p>
        </w:tc>
      </w:tr>
      <w:tr w:rsidR="003F745B" w:rsidRPr="003F745B" w:rsidTr="003F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0</w:t>
            </w:r>
          </w:p>
        </w:tc>
        <w:tc>
          <w:tcPr>
            <w:tcW w:w="3265" w:type="dxa"/>
          </w:tcPr>
          <w:p w:rsidR="003F745B" w:rsidRP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45B">
              <w:t>0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45B">
              <w:t>0</w:t>
            </w:r>
          </w:p>
        </w:tc>
      </w:tr>
      <w:tr w:rsidR="003F745B" w:rsidRPr="003F745B" w:rsidTr="003F7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0</w:t>
            </w:r>
          </w:p>
        </w:tc>
        <w:tc>
          <w:tcPr>
            <w:tcW w:w="3265" w:type="dxa"/>
          </w:tcPr>
          <w:p w:rsidR="003F745B" w:rsidRP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45B">
              <w:t>1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D1282E" w:themeColor="text2"/>
              </w:rPr>
            </w:pPr>
            <w:r w:rsidRPr="003F745B">
              <w:rPr>
                <w:b/>
                <w:color w:val="D1282E" w:themeColor="text2"/>
              </w:rPr>
              <w:t>1</w:t>
            </w:r>
          </w:p>
        </w:tc>
      </w:tr>
      <w:tr w:rsidR="003F745B" w:rsidRPr="003F745B" w:rsidTr="003F7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1</w:t>
            </w:r>
          </w:p>
        </w:tc>
        <w:tc>
          <w:tcPr>
            <w:tcW w:w="3265" w:type="dxa"/>
          </w:tcPr>
          <w:p w:rsidR="003F745B" w:rsidRP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45B">
              <w:t>0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D1282E" w:themeColor="text2"/>
              </w:rPr>
            </w:pPr>
            <w:r w:rsidRPr="003F745B">
              <w:rPr>
                <w:b/>
                <w:color w:val="D1282E" w:themeColor="text2"/>
              </w:rPr>
              <w:t>1</w:t>
            </w:r>
          </w:p>
        </w:tc>
      </w:tr>
      <w:tr w:rsidR="003F745B" w:rsidRPr="003F745B" w:rsidTr="003F7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1</w:t>
            </w:r>
          </w:p>
        </w:tc>
        <w:tc>
          <w:tcPr>
            <w:tcW w:w="3265" w:type="dxa"/>
          </w:tcPr>
          <w:p w:rsidR="003F745B" w:rsidRP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45B">
              <w:t>1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45B">
              <w:t>0</w:t>
            </w:r>
          </w:p>
        </w:tc>
      </w:tr>
    </w:tbl>
    <w:p w:rsidR="003F745B" w:rsidRPr="003F745B" w:rsidRDefault="003F745B" w:rsidP="00F62A5A"/>
    <w:p w:rsidR="003F745B" w:rsidRDefault="003F745B" w:rsidP="003F745B">
      <w:pPr>
        <w:pStyle w:val="Caption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XNOR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3265"/>
        <w:gridCol w:w="3266"/>
      </w:tblGrid>
      <w:tr w:rsidR="003F745B" w:rsidTr="002C0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</w:pPr>
            <w:r w:rsidRPr="003F745B">
              <w:t>x</w:t>
            </w:r>
          </w:p>
        </w:tc>
        <w:tc>
          <w:tcPr>
            <w:tcW w:w="3265" w:type="dxa"/>
          </w:tcPr>
          <w:p w:rsidR="003F745B" w:rsidRPr="003F745B" w:rsidRDefault="003F745B" w:rsidP="002C0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45B">
              <w:t>y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45B">
              <w:t>XNOR</w:t>
            </w:r>
          </w:p>
        </w:tc>
      </w:tr>
      <w:tr w:rsidR="003F745B" w:rsidTr="002C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0</w:t>
            </w:r>
          </w:p>
        </w:tc>
        <w:tc>
          <w:tcPr>
            <w:tcW w:w="3265" w:type="dxa"/>
          </w:tcPr>
          <w:p w:rsid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745B">
              <w:rPr>
                <w:b/>
                <w:color w:val="D1282E" w:themeColor="text2"/>
              </w:rPr>
              <w:t>1</w:t>
            </w:r>
          </w:p>
        </w:tc>
      </w:tr>
      <w:tr w:rsidR="003F745B" w:rsidTr="002C02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0</w:t>
            </w:r>
          </w:p>
        </w:tc>
        <w:tc>
          <w:tcPr>
            <w:tcW w:w="3265" w:type="dxa"/>
          </w:tcPr>
          <w:p w:rsid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6" w:type="dxa"/>
          </w:tcPr>
          <w:p w:rsidR="003F745B" w:rsidRPr="00686BD6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F745B" w:rsidTr="002C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1</w:t>
            </w:r>
          </w:p>
        </w:tc>
        <w:tc>
          <w:tcPr>
            <w:tcW w:w="3265" w:type="dxa"/>
          </w:tcPr>
          <w:p w:rsidR="003F745B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66" w:type="dxa"/>
          </w:tcPr>
          <w:p w:rsidR="003F745B" w:rsidRPr="00686BD6" w:rsidRDefault="003F745B" w:rsidP="002C02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F745B" w:rsidTr="002C02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:rsidR="003F745B" w:rsidRPr="003F745B" w:rsidRDefault="003F745B" w:rsidP="002C028F">
            <w:pPr>
              <w:jc w:val="center"/>
              <w:rPr>
                <w:b w:val="0"/>
              </w:rPr>
            </w:pPr>
            <w:r w:rsidRPr="003F745B">
              <w:rPr>
                <w:b w:val="0"/>
              </w:rPr>
              <w:t>1</w:t>
            </w:r>
          </w:p>
        </w:tc>
        <w:tc>
          <w:tcPr>
            <w:tcW w:w="3265" w:type="dxa"/>
          </w:tcPr>
          <w:p w:rsid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6" w:type="dxa"/>
          </w:tcPr>
          <w:p w:rsidR="003F745B" w:rsidRPr="003F745B" w:rsidRDefault="003F745B" w:rsidP="002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F745B">
              <w:rPr>
                <w:b/>
              </w:rPr>
              <w:t>1</w:t>
            </w:r>
          </w:p>
        </w:tc>
      </w:tr>
    </w:tbl>
    <w:p w:rsidR="003F745B" w:rsidRDefault="003F745B" w:rsidP="00F62A5A"/>
    <w:p w:rsidR="003F745B" w:rsidRDefault="003F745B" w:rsidP="003F745B">
      <w:r>
        <w:br w:type="page"/>
      </w:r>
    </w:p>
    <w:p w:rsidR="003F745B" w:rsidRDefault="003F745B" w:rsidP="00F62A5A"/>
    <w:p w:rsidR="000C682D" w:rsidRDefault="000C682D" w:rsidP="00F62A5A">
      <w:r>
        <w:t>A primeira parte do circuito consiste em 5 portas XNOR entre os bits do input x e o input y, de seguidas o output dessas portas XNOR são avaliadas por portas AND que iram avaliar se de facto todos os pares de bit são iguais.</w:t>
      </w:r>
    </w:p>
    <w:p w:rsidR="000C682D" w:rsidRDefault="006E15A2" w:rsidP="006E15A2">
      <w:pPr>
        <w:jc w:val="center"/>
      </w:pPr>
      <w:r>
        <w:rPr>
          <w:noProof/>
        </w:rPr>
        <w:drawing>
          <wp:inline distT="0" distB="0" distL="0" distR="0">
            <wp:extent cx="4293705" cy="277828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79" cy="279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82D" w:rsidRDefault="000C682D" w:rsidP="002C028F">
      <w:pPr>
        <w:pStyle w:val="Title"/>
        <w:outlineLvl w:val="0"/>
        <w:rPr>
          <w:sz w:val="48"/>
        </w:rPr>
      </w:pPr>
      <w:bookmarkStart w:id="13" w:name="_Toc499063091"/>
      <w:r w:rsidRPr="000C682D">
        <w:rPr>
          <w:sz w:val="48"/>
        </w:rPr>
        <w:t>Função SI</w:t>
      </w:r>
      <w:bookmarkEnd w:id="13"/>
    </w:p>
    <w:p w:rsidR="000C682D" w:rsidRDefault="000C682D" w:rsidP="000C682D">
      <w:r>
        <w:t xml:space="preserve">A função si retorna </w:t>
      </w:r>
      <w:r w:rsidR="00DE2EEB">
        <w:t xml:space="preserve">1 se o input x e y forem simétrico. Dois números são simétricos e a soma dos mesmos for 0. O circuito lógico desta função envolve um </w:t>
      </w:r>
      <w:r w:rsidR="00DE2EEB" w:rsidRPr="00DE2EEB">
        <w:rPr>
          <w:b/>
        </w:rPr>
        <w:t>FullAdder</w:t>
      </w:r>
      <w:r w:rsidR="00DE2EEB">
        <w:rPr>
          <w:b/>
        </w:rPr>
        <w:t xml:space="preserve"> </w:t>
      </w:r>
      <w:r w:rsidR="00DE2EEB">
        <w:t>para soma</w:t>
      </w:r>
      <w:r w:rsidR="00DA0907">
        <w:t>r</w:t>
      </w:r>
      <w:r w:rsidR="00DE2EEB">
        <w:t xml:space="preserve"> os dois inputs e a </w:t>
      </w:r>
      <w:r w:rsidR="00DE2EEB" w:rsidRPr="00DE2EEB">
        <w:rPr>
          <w:b/>
        </w:rPr>
        <w:t>função zx/zy</w:t>
      </w:r>
      <w:r w:rsidR="00DE2EEB">
        <w:t xml:space="preserve"> para validarmos se o resultado é 0.</w:t>
      </w:r>
    </w:p>
    <w:p w:rsidR="00DA0907" w:rsidRPr="00DE2EEB" w:rsidRDefault="00DA0907" w:rsidP="000C682D">
      <w:r>
        <w:rPr>
          <w:noProof/>
        </w:rPr>
        <w:drawing>
          <wp:inline distT="0" distB="0" distL="0" distR="0">
            <wp:extent cx="6226175" cy="2353310"/>
            <wp:effectExtent l="0" t="0" r="3175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907" w:rsidRPr="00DE2EEB">
      <w:footerReference w:type="default" r:id="rId17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CD4" w:rsidRDefault="004F5CD4">
      <w:pPr>
        <w:spacing w:after="0" w:line="240" w:lineRule="auto"/>
      </w:pPr>
      <w:r>
        <w:separator/>
      </w:r>
    </w:p>
  </w:endnote>
  <w:endnote w:type="continuationSeparator" w:id="0">
    <w:p w:rsidR="004F5CD4" w:rsidRDefault="004F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28F" w:rsidRDefault="002C02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28F" w:rsidRDefault="002C028F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2C028F" w:rsidRDefault="002C028F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28F" w:rsidRDefault="002C028F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A2432D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2C028F" w:rsidRDefault="002C028F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A2432D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3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1337E8E" id="Rec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wYOREJwCAAA2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13F25EBF" id="Rec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xbngIAADU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DF70F88" id="Rec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r9nQIAADU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Moz6v2dAgAANQ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CD4" w:rsidRDefault="004F5CD4">
      <w:pPr>
        <w:spacing w:after="0" w:line="240" w:lineRule="auto"/>
      </w:pPr>
      <w:r>
        <w:separator/>
      </w:r>
    </w:p>
  </w:footnote>
  <w:footnote w:type="continuationSeparator" w:id="0">
    <w:p w:rsidR="004F5CD4" w:rsidRDefault="004F5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3214"/>
    <w:multiLevelType w:val="multilevel"/>
    <w:tmpl w:val="DF0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328F7"/>
    <w:multiLevelType w:val="multilevel"/>
    <w:tmpl w:val="761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3567E"/>
    <w:multiLevelType w:val="multilevel"/>
    <w:tmpl w:val="EBD0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E1C67"/>
    <w:multiLevelType w:val="multilevel"/>
    <w:tmpl w:val="7F7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600424"/>
    <w:multiLevelType w:val="multilevel"/>
    <w:tmpl w:val="EC9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0C1E07"/>
    <w:multiLevelType w:val="hybridMultilevel"/>
    <w:tmpl w:val="6DA2615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169EF"/>
    <w:multiLevelType w:val="multilevel"/>
    <w:tmpl w:val="7F1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5F1481"/>
    <w:multiLevelType w:val="multilevel"/>
    <w:tmpl w:val="8068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4E2BD0"/>
    <w:multiLevelType w:val="multilevel"/>
    <w:tmpl w:val="EE60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534DBB"/>
    <w:multiLevelType w:val="multilevel"/>
    <w:tmpl w:val="AC7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363F8A"/>
    <w:multiLevelType w:val="hybridMultilevel"/>
    <w:tmpl w:val="01A0CA3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F3EF1"/>
    <w:multiLevelType w:val="multilevel"/>
    <w:tmpl w:val="E862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2A302A"/>
    <w:multiLevelType w:val="hybridMultilevel"/>
    <w:tmpl w:val="E46249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21D47"/>
    <w:multiLevelType w:val="hybridMultilevel"/>
    <w:tmpl w:val="B1A8EDAA"/>
    <w:lvl w:ilvl="0" w:tplc="08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C5D5443"/>
    <w:multiLevelType w:val="hybridMultilevel"/>
    <w:tmpl w:val="BF56C4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65E6E"/>
    <w:multiLevelType w:val="hybridMultilevel"/>
    <w:tmpl w:val="E54AE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96455"/>
    <w:multiLevelType w:val="multilevel"/>
    <w:tmpl w:val="CF7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B375B4"/>
    <w:multiLevelType w:val="multilevel"/>
    <w:tmpl w:val="AB2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025AF7"/>
    <w:multiLevelType w:val="hybridMultilevel"/>
    <w:tmpl w:val="0B32FB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62B5B"/>
    <w:multiLevelType w:val="hybridMultilevel"/>
    <w:tmpl w:val="1C3A54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76F93"/>
    <w:multiLevelType w:val="multilevel"/>
    <w:tmpl w:val="7722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734693"/>
    <w:multiLevelType w:val="hybridMultilevel"/>
    <w:tmpl w:val="92C400D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52E9D"/>
    <w:multiLevelType w:val="multilevel"/>
    <w:tmpl w:val="0650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BA15A1"/>
    <w:multiLevelType w:val="multilevel"/>
    <w:tmpl w:val="ED8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A305AC"/>
    <w:multiLevelType w:val="multilevel"/>
    <w:tmpl w:val="A372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0"/>
  </w:num>
  <w:num w:numId="3">
    <w:abstractNumId w:val="4"/>
  </w:num>
  <w:num w:numId="4">
    <w:abstractNumId w:val="6"/>
  </w:num>
  <w:num w:numId="5">
    <w:abstractNumId w:val="9"/>
  </w:num>
  <w:num w:numId="6">
    <w:abstractNumId w:val="23"/>
  </w:num>
  <w:num w:numId="7">
    <w:abstractNumId w:val="8"/>
  </w:num>
  <w:num w:numId="8">
    <w:abstractNumId w:val="22"/>
  </w:num>
  <w:num w:numId="9">
    <w:abstractNumId w:val="17"/>
  </w:num>
  <w:num w:numId="10">
    <w:abstractNumId w:val="11"/>
  </w:num>
  <w:num w:numId="11">
    <w:abstractNumId w:val="16"/>
  </w:num>
  <w:num w:numId="12">
    <w:abstractNumId w:val="15"/>
  </w:num>
  <w:num w:numId="13">
    <w:abstractNumId w:val="19"/>
  </w:num>
  <w:num w:numId="14">
    <w:abstractNumId w:val="21"/>
  </w:num>
  <w:num w:numId="15">
    <w:abstractNumId w:val="13"/>
  </w:num>
  <w:num w:numId="16">
    <w:abstractNumId w:val="18"/>
  </w:num>
  <w:num w:numId="17">
    <w:abstractNumId w:val="14"/>
  </w:num>
  <w:num w:numId="18">
    <w:abstractNumId w:val="5"/>
  </w:num>
  <w:num w:numId="19">
    <w:abstractNumId w:val="10"/>
  </w:num>
  <w:num w:numId="20">
    <w:abstractNumId w:val="24"/>
  </w:num>
  <w:num w:numId="21">
    <w:abstractNumId w:val="1"/>
  </w:num>
  <w:num w:numId="22">
    <w:abstractNumId w:val="7"/>
  </w:num>
  <w:num w:numId="23">
    <w:abstractNumId w:val="3"/>
  </w:num>
  <w:num w:numId="24">
    <w:abstractNumId w:val="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FB"/>
    <w:rsid w:val="0001475A"/>
    <w:rsid w:val="0003676F"/>
    <w:rsid w:val="00061477"/>
    <w:rsid w:val="00061E32"/>
    <w:rsid w:val="000C3B59"/>
    <w:rsid w:val="000C682D"/>
    <w:rsid w:val="000D2A3C"/>
    <w:rsid w:val="001022C1"/>
    <w:rsid w:val="00105B89"/>
    <w:rsid w:val="0012794A"/>
    <w:rsid w:val="00143906"/>
    <w:rsid w:val="00151706"/>
    <w:rsid w:val="001651EA"/>
    <w:rsid w:val="00181786"/>
    <w:rsid w:val="001A203C"/>
    <w:rsid w:val="001B3DAA"/>
    <w:rsid w:val="001D7BEC"/>
    <w:rsid w:val="001E5FD7"/>
    <w:rsid w:val="00212961"/>
    <w:rsid w:val="00224738"/>
    <w:rsid w:val="00245BAE"/>
    <w:rsid w:val="002C028F"/>
    <w:rsid w:val="002C3961"/>
    <w:rsid w:val="002C735F"/>
    <w:rsid w:val="002D1001"/>
    <w:rsid w:val="00334589"/>
    <w:rsid w:val="003744CC"/>
    <w:rsid w:val="00386129"/>
    <w:rsid w:val="00386454"/>
    <w:rsid w:val="00393656"/>
    <w:rsid w:val="003A17C7"/>
    <w:rsid w:val="003D0525"/>
    <w:rsid w:val="003E0955"/>
    <w:rsid w:val="003F745B"/>
    <w:rsid w:val="00402C0C"/>
    <w:rsid w:val="004159CB"/>
    <w:rsid w:val="00430831"/>
    <w:rsid w:val="004466B9"/>
    <w:rsid w:val="0045048C"/>
    <w:rsid w:val="004744C5"/>
    <w:rsid w:val="0048193B"/>
    <w:rsid w:val="00493009"/>
    <w:rsid w:val="00496629"/>
    <w:rsid w:val="00497994"/>
    <w:rsid w:val="004D44B8"/>
    <w:rsid w:val="004E7E62"/>
    <w:rsid w:val="004F5CD4"/>
    <w:rsid w:val="00502751"/>
    <w:rsid w:val="00507E5E"/>
    <w:rsid w:val="00522168"/>
    <w:rsid w:val="005310D4"/>
    <w:rsid w:val="0055027D"/>
    <w:rsid w:val="00562AA8"/>
    <w:rsid w:val="005A6EB3"/>
    <w:rsid w:val="005C026A"/>
    <w:rsid w:val="005D6EA3"/>
    <w:rsid w:val="005E3CAB"/>
    <w:rsid w:val="00631510"/>
    <w:rsid w:val="006371A6"/>
    <w:rsid w:val="006517B4"/>
    <w:rsid w:val="00661DFB"/>
    <w:rsid w:val="00672C95"/>
    <w:rsid w:val="00686BD6"/>
    <w:rsid w:val="006C3506"/>
    <w:rsid w:val="006C4DC7"/>
    <w:rsid w:val="006E15A2"/>
    <w:rsid w:val="00721A7B"/>
    <w:rsid w:val="00760678"/>
    <w:rsid w:val="007662DD"/>
    <w:rsid w:val="00766631"/>
    <w:rsid w:val="0077262A"/>
    <w:rsid w:val="007855A4"/>
    <w:rsid w:val="00787870"/>
    <w:rsid w:val="007B41A7"/>
    <w:rsid w:val="007B7F49"/>
    <w:rsid w:val="007D404D"/>
    <w:rsid w:val="007D4852"/>
    <w:rsid w:val="007D7740"/>
    <w:rsid w:val="007F5CEA"/>
    <w:rsid w:val="00812EC8"/>
    <w:rsid w:val="00820280"/>
    <w:rsid w:val="0085562D"/>
    <w:rsid w:val="00875AB7"/>
    <w:rsid w:val="0089451D"/>
    <w:rsid w:val="008A4FF0"/>
    <w:rsid w:val="008B69B6"/>
    <w:rsid w:val="008C5B0D"/>
    <w:rsid w:val="008D7E41"/>
    <w:rsid w:val="00987DD1"/>
    <w:rsid w:val="009F3DBF"/>
    <w:rsid w:val="00A2432D"/>
    <w:rsid w:val="00A25AB9"/>
    <w:rsid w:val="00A27977"/>
    <w:rsid w:val="00A37809"/>
    <w:rsid w:val="00A66724"/>
    <w:rsid w:val="00A932AD"/>
    <w:rsid w:val="00AA3052"/>
    <w:rsid w:val="00AB1A97"/>
    <w:rsid w:val="00AD0ACB"/>
    <w:rsid w:val="00AE2E79"/>
    <w:rsid w:val="00AF5A76"/>
    <w:rsid w:val="00B13B1D"/>
    <w:rsid w:val="00B171F7"/>
    <w:rsid w:val="00B25DA1"/>
    <w:rsid w:val="00B45471"/>
    <w:rsid w:val="00B656DA"/>
    <w:rsid w:val="00B816A0"/>
    <w:rsid w:val="00B876D7"/>
    <w:rsid w:val="00C10607"/>
    <w:rsid w:val="00C21E5A"/>
    <w:rsid w:val="00C36E8C"/>
    <w:rsid w:val="00C51A8F"/>
    <w:rsid w:val="00C52EFF"/>
    <w:rsid w:val="00C635BC"/>
    <w:rsid w:val="00D232EF"/>
    <w:rsid w:val="00D45FF0"/>
    <w:rsid w:val="00D66A9D"/>
    <w:rsid w:val="00D90FAD"/>
    <w:rsid w:val="00DA0907"/>
    <w:rsid w:val="00DA4712"/>
    <w:rsid w:val="00DA6E0E"/>
    <w:rsid w:val="00DE2EEB"/>
    <w:rsid w:val="00E249A0"/>
    <w:rsid w:val="00E27B28"/>
    <w:rsid w:val="00E43E76"/>
    <w:rsid w:val="00E477A1"/>
    <w:rsid w:val="00E54FB0"/>
    <w:rsid w:val="00E56E2A"/>
    <w:rsid w:val="00E823A4"/>
    <w:rsid w:val="00E912F7"/>
    <w:rsid w:val="00EA4AF7"/>
    <w:rsid w:val="00EB51E6"/>
    <w:rsid w:val="00EE67AD"/>
    <w:rsid w:val="00EE6A3A"/>
    <w:rsid w:val="00EF7BFA"/>
    <w:rsid w:val="00F400A9"/>
    <w:rsid w:val="00F50AE9"/>
    <w:rsid w:val="00F53433"/>
    <w:rsid w:val="00F62A5A"/>
    <w:rsid w:val="00F72882"/>
    <w:rsid w:val="00F95013"/>
    <w:rsid w:val="00FA6758"/>
    <w:rsid w:val="00FB1C55"/>
    <w:rsid w:val="00FB32C2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DD8302-AA7F-4959-9956-EF390D74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2">
    <w:name w:val="toc 2"/>
    <w:basedOn w:val="Normal"/>
    <w:next w:val="Normal"/>
    <w:autoRedefine/>
    <w:uiPriority w:val="39"/>
    <w:unhideWhenUsed/>
    <w:rsid w:val="00FB32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32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B32C2"/>
    <w:rPr>
      <w:color w:val="CC9900" w:themeColor="hyperlink"/>
      <w:u w:val="single"/>
    </w:rPr>
  </w:style>
  <w:style w:type="character" w:customStyle="1" w:styleId="mw-headline">
    <w:name w:val="mw-headline"/>
    <w:basedOn w:val="DefaultParagraphFont"/>
    <w:rsid w:val="00AB1A97"/>
  </w:style>
  <w:style w:type="character" w:customStyle="1" w:styleId="mw-editsection">
    <w:name w:val="mw-editsection"/>
    <w:basedOn w:val="DefaultParagraphFont"/>
    <w:rsid w:val="00AB1A97"/>
  </w:style>
  <w:style w:type="character" w:customStyle="1" w:styleId="mw-editsection-bracket">
    <w:name w:val="mw-editsection-bracket"/>
    <w:basedOn w:val="DefaultParagraphFont"/>
    <w:rsid w:val="00AB1A97"/>
  </w:style>
  <w:style w:type="character" w:customStyle="1" w:styleId="mw-editsection-divider">
    <w:name w:val="mw-editsection-divider"/>
    <w:basedOn w:val="DefaultParagraphFont"/>
    <w:rsid w:val="00AB1A97"/>
  </w:style>
  <w:style w:type="paragraph" w:styleId="NormalWeb">
    <w:name w:val="Normal (Web)"/>
    <w:basedOn w:val="Normal"/>
    <w:uiPriority w:val="99"/>
    <w:unhideWhenUsed/>
    <w:rsid w:val="00AB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00A9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78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855A4"/>
    <w:pPr>
      <w:spacing w:after="0" w:line="240" w:lineRule="auto"/>
    </w:pPr>
    <w:tblPr>
      <w:tblStyleRowBandSize w:val="1"/>
      <w:tblStyleColBandSize w:val="1"/>
      <w:tblBorders>
        <w:top w:val="single" w:sz="4" w:space="0" w:color="97A7CF" w:themeColor="accent3" w:themeTint="99"/>
        <w:left w:val="single" w:sz="4" w:space="0" w:color="97A7CF" w:themeColor="accent3" w:themeTint="99"/>
        <w:bottom w:val="single" w:sz="4" w:space="0" w:color="97A7CF" w:themeColor="accent3" w:themeTint="99"/>
        <w:right w:val="single" w:sz="4" w:space="0" w:color="97A7CF" w:themeColor="accent3" w:themeTint="99"/>
        <w:insideH w:val="single" w:sz="4" w:space="0" w:color="97A7CF" w:themeColor="accent3" w:themeTint="99"/>
        <w:insideV w:val="single" w:sz="4" w:space="0" w:color="97A7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6DB0" w:themeColor="accent3"/>
          <w:left w:val="single" w:sz="4" w:space="0" w:color="526DB0" w:themeColor="accent3"/>
          <w:bottom w:val="single" w:sz="4" w:space="0" w:color="526DB0" w:themeColor="accent3"/>
          <w:right w:val="single" w:sz="4" w:space="0" w:color="526DB0" w:themeColor="accent3"/>
          <w:insideH w:val="nil"/>
          <w:insideV w:val="nil"/>
        </w:tcBorders>
        <w:shd w:val="clear" w:color="auto" w:fill="526DB0" w:themeFill="accent3"/>
      </w:tcPr>
    </w:tblStylePr>
    <w:tblStylePr w:type="lastRow">
      <w:rPr>
        <w:b/>
        <w:bCs/>
      </w:rPr>
      <w:tblPr/>
      <w:tcPr>
        <w:tcBorders>
          <w:top w:val="double" w:sz="4" w:space="0" w:color="526D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EF" w:themeFill="accent3" w:themeFillTint="33"/>
      </w:tcPr>
    </w:tblStylePr>
    <w:tblStylePr w:type="band1Horz">
      <w:tblPr/>
      <w:tcPr>
        <w:shd w:val="clear" w:color="auto" w:fill="DCE1EF" w:themeFill="accent3" w:themeFillTint="33"/>
      </w:tcPr>
    </w:tblStylePr>
  </w:style>
  <w:style w:type="table" w:styleId="ListTable4-Accent5">
    <w:name w:val="List Table 4 Accent 5"/>
    <w:basedOn w:val="Table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EA9B7B" w:themeColor="accent5" w:themeTint="99"/>
        <w:left w:val="single" w:sz="4" w:space="0" w:color="EA9B7B" w:themeColor="accent5" w:themeTint="99"/>
        <w:bottom w:val="single" w:sz="4" w:space="0" w:color="EA9B7B" w:themeColor="accent5" w:themeTint="99"/>
        <w:right w:val="single" w:sz="4" w:space="0" w:color="EA9B7B" w:themeColor="accent5" w:themeTint="99"/>
        <w:insideH w:val="single" w:sz="4" w:space="0" w:color="EA9B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5924" w:themeColor="accent5"/>
          <w:left w:val="single" w:sz="4" w:space="0" w:color="DC5924" w:themeColor="accent5"/>
          <w:bottom w:val="single" w:sz="4" w:space="0" w:color="DC5924" w:themeColor="accent5"/>
          <w:right w:val="single" w:sz="4" w:space="0" w:color="DC5924" w:themeColor="accent5"/>
          <w:insideH w:val="nil"/>
        </w:tcBorders>
        <w:shd w:val="clear" w:color="auto" w:fill="DC5924" w:themeFill="accent5"/>
      </w:tcPr>
    </w:tblStylePr>
    <w:tblStylePr w:type="lastRow">
      <w:rPr>
        <w:b/>
        <w:bCs/>
      </w:rPr>
      <w:tblPr/>
      <w:tcPr>
        <w:tcBorders>
          <w:top w:val="double" w:sz="4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DD3" w:themeFill="accent5" w:themeFillTint="33"/>
      </w:tcPr>
    </w:tblStylePr>
    <w:tblStylePr w:type="band1Horz">
      <w:tblPr/>
      <w:tcPr>
        <w:shd w:val="clear" w:color="auto" w:fill="F8DDD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AAC" w:themeColor="accent4"/>
          <w:left w:val="single" w:sz="4" w:space="0" w:color="989AAC" w:themeColor="accent4"/>
          <w:bottom w:val="single" w:sz="4" w:space="0" w:color="989AAC" w:themeColor="accent4"/>
          <w:right w:val="single" w:sz="4" w:space="0" w:color="989AAC" w:themeColor="accent4"/>
          <w:insideH w:val="nil"/>
          <w:insideV w:val="nil"/>
        </w:tcBorders>
        <w:shd w:val="clear" w:color="auto" w:fill="989AAC" w:themeFill="accent4"/>
      </w:tcPr>
    </w:tblStylePr>
    <w:tblStylePr w:type="lastRow">
      <w:rPr>
        <w:b/>
        <w:bCs/>
      </w:rPr>
      <w:tblPr/>
      <w:tcPr>
        <w:tcBorders>
          <w:top w:val="double" w:sz="4" w:space="0" w:color="989A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168"/>
    <w:pPr>
      <w:spacing w:after="0" w:line="240" w:lineRule="auto"/>
    </w:pPr>
    <w:rPr>
      <w:color w:val="5B5B5B" w:themeColor="accent1" w:themeShade="BF"/>
    </w:r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FAF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AF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62AA8"/>
    <w:pPr>
      <w:spacing w:after="100"/>
    </w:pPr>
  </w:style>
  <w:style w:type="table" w:styleId="PlainTable3">
    <w:name w:val="Plain Table 3"/>
    <w:basedOn w:val="TableNormal"/>
    <w:uiPriority w:val="43"/>
    <w:rsid w:val="00C635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3F745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reiro\Documents\_IPS\Relat&#243;rio_TEMPLATE_12Out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B22F12-70FA-451D-A096-1D75D476B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Relatório_TEMPLATE_12Out2017</Template>
  <TotalTime>792</TotalTime>
  <Pages>9</Pages>
  <Words>943</Words>
  <Characters>5098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Circuito cfxs</vt:lpstr>
      <vt:lpstr>Circuito cfxs</vt:lpstr>
    </vt:vector>
  </TitlesOfParts>
  <Company/>
  <LinksUpToDate>false</LinksUpToDate>
  <CharactersWithSpaces>6029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 cfxs</dc:title>
  <dc:subject>Lógica computacional </dc:subject>
  <dc:creator>Daniel Barreiro</dc:creator>
  <cp:keywords/>
  <cp:lastModifiedBy>Henoch</cp:lastModifiedBy>
  <cp:revision>12</cp:revision>
  <cp:lastPrinted>2017-10-19T23:27:00Z</cp:lastPrinted>
  <dcterms:created xsi:type="dcterms:W3CDTF">2017-11-16T18:15:00Z</dcterms:created>
  <dcterms:modified xsi:type="dcterms:W3CDTF">2017-11-23T01:05:00Z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